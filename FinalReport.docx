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B8D2C" w14:textId="5286E46A" w:rsidR="00F9444C" w:rsidRPr="0072181D" w:rsidRDefault="003F3DE3" w:rsidP="003F3DE3">
      <w:pPr>
        <w:pStyle w:val="NoSpacing"/>
        <w:spacing w:line="240" w:lineRule="auto"/>
        <w:rPr>
          <w:sz w:val="23"/>
          <w:szCs w:val="23"/>
        </w:rPr>
      </w:pPr>
      <w:r w:rsidRPr="0072181D">
        <w:rPr>
          <w:sz w:val="23"/>
          <w:szCs w:val="23"/>
        </w:rPr>
        <w:t>Sahil Desai</w:t>
      </w:r>
    </w:p>
    <w:p w14:paraId="30C3D6BC" w14:textId="0A1403C4" w:rsidR="00E614DD" w:rsidRPr="0072181D" w:rsidRDefault="003F3DE3" w:rsidP="003F3DE3">
      <w:pPr>
        <w:pStyle w:val="NoSpacing"/>
        <w:spacing w:line="240" w:lineRule="auto"/>
        <w:rPr>
          <w:sz w:val="23"/>
          <w:szCs w:val="23"/>
        </w:rPr>
      </w:pPr>
      <w:r w:rsidRPr="0072181D">
        <w:rPr>
          <w:sz w:val="23"/>
          <w:szCs w:val="23"/>
        </w:rPr>
        <w:t>Ebhrahim Mortaz</w:t>
      </w:r>
    </w:p>
    <w:p w14:paraId="6411A69D" w14:textId="7A193CA0" w:rsidR="00E614DD" w:rsidRPr="0072181D" w:rsidRDefault="003F3DE3" w:rsidP="003F3DE3">
      <w:pPr>
        <w:pStyle w:val="NoSpacing"/>
        <w:spacing w:line="240" w:lineRule="auto"/>
        <w:rPr>
          <w:sz w:val="23"/>
          <w:szCs w:val="23"/>
        </w:rPr>
      </w:pPr>
      <w:r w:rsidRPr="0072181D">
        <w:rPr>
          <w:sz w:val="23"/>
          <w:szCs w:val="23"/>
        </w:rPr>
        <w:t>MGT 388</w:t>
      </w:r>
    </w:p>
    <w:p w14:paraId="1431B758" w14:textId="7F24A3C6" w:rsidR="00E614DD" w:rsidRPr="0072181D" w:rsidRDefault="003F3DE3" w:rsidP="003F3DE3">
      <w:pPr>
        <w:pStyle w:val="NoSpacing"/>
        <w:spacing w:line="240" w:lineRule="auto"/>
        <w:rPr>
          <w:sz w:val="23"/>
          <w:szCs w:val="23"/>
        </w:rPr>
      </w:pPr>
      <w:r w:rsidRPr="0072181D">
        <w:rPr>
          <w:sz w:val="23"/>
          <w:szCs w:val="23"/>
        </w:rPr>
        <w:t>5/9/2020</w:t>
      </w:r>
    </w:p>
    <w:p w14:paraId="52536A6F" w14:textId="06863234" w:rsidR="00E614DD" w:rsidRPr="0072181D" w:rsidRDefault="003F3DE3" w:rsidP="003F3DE3">
      <w:pPr>
        <w:pStyle w:val="Title"/>
        <w:spacing w:line="240" w:lineRule="auto"/>
        <w:rPr>
          <w:b/>
          <w:bCs/>
          <w:sz w:val="23"/>
          <w:szCs w:val="23"/>
        </w:rPr>
      </w:pPr>
      <w:r w:rsidRPr="0072181D">
        <w:rPr>
          <w:b/>
          <w:bCs/>
          <w:sz w:val="23"/>
          <w:szCs w:val="23"/>
        </w:rPr>
        <w:t>Final Project Report</w:t>
      </w:r>
    </w:p>
    <w:p w14:paraId="5D9023A3" w14:textId="63D2A104" w:rsidR="00E614DD" w:rsidRPr="0072181D" w:rsidRDefault="00E614DD" w:rsidP="003F3DE3">
      <w:pPr>
        <w:pStyle w:val="Bibliography"/>
        <w:spacing w:line="240" w:lineRule="auto"/>
        <w:rPr>
          <w:sz w:val="23"/>
          <w:szCs w:val="23"/>
        </w:rPr>
      </w:pPr>
    </w:p>
    <w:p w14:paraId="4AB783D5" w14:textId="1AFB4B50" w:rsidR="003F3DE3" w:rsidRPr="0072181D" w:rsidRDefault="003F3DE3" w:rsidP="003F3DE3">
      <w:pPr>
        <w:rPr>
          <w:sz w:val="23"/>
          <w:szCs w:val="23"/>
        </w:rPr>
      </w:pPr>
      <w:r w:rsidRPr="0072181D">
        <w:rPr>
          <w:sz w:val="23"/>
          <w:szCs w:val="23"/>
        </w:rPr>
        <w:t xml:space="preserve">This project was a great introduction to testing different machine learning algorithms. I did run into some problems </w:t>
      </w:r>
      <w:r w:rsidR="00526B04" w:rsidRPr="0072181D">
        <w:rPr>
          <w:sz w:val="23"/>
          <w:szCs w:val="23"/>
        </w:rPr>
        <w:t>we discussed in class such as overfitting (which I will discuss later in the report) which helped me gain deeper understanding on how to tune different algorithms. This dataset was mainly numerical, with one target variable being the classifier for cancerous and noncancerous. I will start by discussing my original plan</w:t>
      </w:r>
      <w:r w:rsidR="005408FD">
        <w:rPr>
          <w:sz w:val="23"/>
          <w:szCs w:val="23"/>
        </w:rPr>
        <w:t xml:space="preserve"> with the</w:t>
      </w:r>
      <w:r w:rsidR="00526B04" w:rsidRPr="0072181D">
        <w:rPr>
          <w:sz w:val="23"/>
          <w:szCs w:val="23"/>
        </w:rPr>
        <w:t xml:space="preserve"> EDA analysis.</w:t>
      </w:r>
    </w:p>
    <w:p w14:paraId="45475EC7" w14:textId="03049E24" w:rsidR="00526B04" w:rsidRPr="0072181D" w:rsidRDefault="00D0395E" w:rsidP="003F3DE3">
      <w:pPr>
        <w:rPr>
          <w:sz w:val="23"/>
          <w:szCs w:val="23"/>
        </w:rPr>
      </w:pPr>
      <w:r w:rsidRPr="0072181D">
        <w:rPr>
          <w:noProof/>
          <w:sz w:val="23"/>
          <w:szCs w:val="23"/>
        </w:rPr>
        <w:drawing>
          <wp:anchor distT="0" distB="0" distL="114300" distR="114300" simplePos="0" relativeHeight="251658240" behindDoc="0" locked="0" layoutInCell="1" allowOverlap="1" wp14:anchorId="43017943" wp14:editId="10E13F8C">
            <wp:simplePos x="0" y="0"/>
            <wp:positionH relativeFrom="margin">
              <wp:posOffset>1333500</wp:posOffset>
            </wp:positionH>
            <wp:positionV relativeFrom="paragraph">
              <wp:posOffset>1941195</wp:posOffset>
            </wp:positionV>
            <wp:extent cx="3053080" cy="2811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80" cy="281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B04" w:rsidRPr="0072181D">
        <w:rPr>
          <w:sz w:val="23"/>
          <w:szCs w:val="23"/>
        </w:rPr>
        <w:t xml:space="preserve">To begin, I found that there were </w:t>
      </w:r>
      <w:r w:rsidR="004C43B7" w:rsidRPr="0072181D">
        <w:rPr>
          <w:sz w:val="23"/>
          <w:szCs w:val="23"/>
        </w:rPr>
        <w:t>a lot of</w:t>
      </w:r>
      <w:r w:rsidR="00526B04" w:rsidRPr="0072181D">
        <w:rPr>
          <w:sz w:val="23"/>
          <w:szCs w:val="23"/>
        </w:rPr>
        <w:t xml:space="preserve"> numerical variables </w:t>
      </w:r>
      <w:r w:rsidR="00D86986" w:rsidRPr="0072181D">
        <w:rPr>
          <w:sz w:val="23"/>
          <w:szCs w:val="23"/>
        </w:rPr>
        <w:t>to explore.</w:t>
      </w:r>
      <w:r w:rsidR="007C32B9" w:rsidRPr="0072181D">
        <w:rPr>
          <w:sz w:val="23"/>
          <w:szCs w:val="23"/>
        </w:rPr>
        <w:t xml:space="preserve"> First, I dropped the ID column since that yields no value.</w:t>
      </w:r>
      <w:r w:rsidR="00D86986" w:rsidRPr="0072181D">
        <w:rPr>
          <w:sz w:val="23"/>
          <w:szCs w:val="23"/>
        </w:rPr>
        <w:t xml:space="preserve"> </w:t>
      </w:r>
      <w:r w:rsidR="007C32B9" w:rsidRPr="0072181D">
        <w:rPr>
          <w:sz w:val="23"/>
          <w:szCs w:val="23"/>
        </w:rPr>
        <w:t>Then</w:t>
      </w:r>
      <w:r w:rsidR="00D86986" w:rsidRPr="0072181D">
        <w:rPr>
          <w:sz w:val="23"/>
          <w:szCs w:val="23"/>
        </w:rPr>
        <w:t xml:space="preserve">, I wanted to find the </w:t>
      </w:r>
      <w:r w:rsidR="00151A2F" w:rsidRPr="0072181D">
        <w:rPr>
          <w:sz w:val="23"/>
          <w:szCs w:val="23"/>
        </w:rPr>
        <w:t xml:space="preserve">variables that were most highly correlated </w:t>
      </w:r>
      <w:r w:rsidR="000529A7" w:rsidRPr="0072181D">
        <w:rPr>
          <w:sz w:val="23"/>
          <w:szCs w:val="23"/>
        </w:rPr>
        <w:t xml:space="preserve">with </w:t>
      </w:r>
      <w:r w:rsidR="00B951E0" w:rsidRPr="0072181D">
        <w:rPr>
          <w:sz w:val="23"/>
          <w:szCs w:val="23"/>
        </w:rPr>
        <w:t xml:space="preserve">the diagnosis column. Since this was the beginning of the project, I went straight to R and created a plot that pits </w:t>
      </w:r>
      <w:r w:rsidR="00B770D0" w:rsidRPr="0072181D">
        <w:rPr>
          <w:sz w:val="23"/>
          <w:szCs w:val="23"/>
        </w:rPr>
        <w:t>diagnosis</w:t>
      </w:r>
      <w:r w:rsidR="000911F4" w:rsidRPr="0072181D">
        <w:rPr>
          <w:sz w:val="23"/>
          <w:szCs w:val="23"/>
        </w:rPr>
        <w:t xml:space="preserve"> with its most highly correlated variables</w:t>
      </w:r>
      <w:r w:rsidR="00AD2D05" w:rsidRPr="0072181D">
        <w:rPr>
          <w:sz w:val="23"/>
          <w:szCs w:val="23"/>
        </w:rPr>
        <w:t xml:space="preserve"> (</w:t>
      </w:r>
      <w:r w:rsidR="005E76AC" w:rsidRPr="0072181D">
        <w:rPr>
          <w:sz w:val="23"/>
          <w:szCs w:val="23"/>
        </w:rPr>
        <w:t>do not</w:t>
      </w:r>
      <w:r w:rsidR="00AD2D05" w:rsidRPr="0072181D">
        <w:rPr>
          <w:sz w:val="23"/>
          <w:szCs w:val="23"/>
        </w:rPr>
        <w:t xml:space="preserve"> worry! This is the only time I used R in this project</w:t>
      </w:r>
      <w:r w:rsidR="002E6A15" w:rsidRPr="0072181D">
        <w:rPr>
          <w:sz w:val="23"/>
          <w:szCs w:val="23"/>
        </w:rPr>
        <w:t xml:space="preserve"> since it was the beginning). This was created using the Lares package. </w:t>
      </w:r>
    </w:p>
    <w:p w14:paraId="7DE693CB" w14:textId="6B60BB5B" w:rsidR="00A97FF6" w:rsidRPr="0072181D" w:rsidRDefault="00A97FF6">
      <w:pPr>
        <w:suppressAutoHyphens w:val="0"/>
        <w:rPr>
          <w:sz w:val="23"/>
          <w:szCs w:val="23"/>
        </w:rPr>
      </w:pPr>
      <w:r w:rsidRPr="0072181D">
        <w:rPr>
          <w:sz w:val="23"/>
          <w:szCs w:val="23"/>
        </w:rPr>
        <w:br w:type="page"/>
      </w:r>
    </w:p>
    <w:p w14:paraId="1D82B24B" w14:textId="39659AB7" w:rsidR="00524B32" w:rsidRPr="0072181D" w:rsidRDefault="00D0395E" w:rsidP="00A97FF6">
      <w:pPr>
        <w:rPr>
          <w:sz w:val="23"/>
          <w:szCs w:val="23"/>
        </w:rPr>
      </w:pPr>
      <w:r w:rsidRPr="0072181D">
        <w:rPr>
          <w:sz w:val="23"/>
          <w:szCs w:val="23"/>
        </w:rPr>
        <w:lastRenderedPageBreak/>
        <w:t xml:space="preserve">Alternatively, </w:t>
      </w:r>
      <w:r w:rsidR="00C13271" w:rsidRPr="0072181D">
        <w:rPr>
          <w:sz w:val="23"/>
          <w:szCs w:val="23"/>
        </w:rPr>
        <w:t xml:space="preserve">there is a feature selection technique from sklearn that plots a similar graph </w:t>
      </w:r>
    </w:p>
    <w:p w14:paraId="69435DF7" w14:textId="40F7671D" w:rsidR="00C13271" w:rsidRPr="0072181D" w:rsidRDefault="00F8731F" w:rsidP="00A97FF6">
      <w:pPr>
        <w:rPr>
          <w:sz w:val="23"/>
          <w:szCs w:val="23"/>
        </w:rPr>
      </w:pPr>
      <w:r w:rsidRPr="0072181D">
        <w:rPr>
          <w:noProof/>
          <w:sz w:val="23"/>
          <w:szCs w:val="23"/>
        </w:rPr>
        <w:drawing>
          <wp:anchor distT="0" distB="0" distL="114300" distR="114300" simplePos="0" relativeHeight="251659264" behindDoc="0" locked="0" layoutInCell="1" allowOverlap="1" wp14:anchorId="55EDFB66" wp14:editId="09D383D1">
            <wp:simplePos x="0" y="0"/>
            <wp:positionH relativeFrom="margin">
              <wp:posOffset>1209675</wp:posOffset>
            </wp:positionH>
            <wp:positionV relativeFrom="paragraph">
              <wp:posOffset>7620</wp:posOffset>
            </wp:positionV>
            <wp:extent cx="3523383" cy="3086100"/>
            <wp:effectExtent l="0" t="0" r="127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09.png"/>
                    <pic:cNvPicPr/>
                  </pic:nvPicPr>
                  <pic:blipFill>
                    <a:blip r:embed="rId9">
                      <a:extLst>
                        <a:ext uri="{28A0092B-C50C-407E-A947-70E740481C1C}">
                          <a14:useLocalDpi xmlns:a14="http://schemas.microsoft.com/office/drawing/2010/main" val="0"/>
                        </a:ext>
                      </a:extLst>
                    </a:blip>
                    <a:stretch>
                      <a:fillRect/>
                    </a:stretch>
                  </pic:blipFill>
                  <pic:spPr>
                    <a:xfrm>
                      <a:off x="0" y="0"/>
                      <a:ext cx="3523383" cy="3086100"/>
                    </a:xfrm>
                    <a:prstGeom prst="rect">
                      <a:avLst/>
                    </a:prstGeom>
                  </pic:spPr>
                </pic:pic>
              </a:graphicData>
            </a:graphic>
            <wp14:sizeRelH relativeFrom="page">
              <wp14:pctWidth>0</wp14:pctWidth>
            </wp14:sizeRelH>
            <wp14:sizeRelV relativeFrom="page">
              <wp14:pctHeight>0</wp14:pctHeight>
            </wp14:sizeRelV>
          </wp:anchor>
        </w:drawing>
      </w:r>
    </w:p>
    <w:p w14:paraId="50B8C97A" w14:textId="3411A8DC" w:rsidR="00F8731F" w:rsidRPr="0072181D" w:rsidRDefault="00F8731F" w:rsidP="00F8731F">
      <w:pPr>
        <w:rPr>
          <w:sz w:val="23"/>
          <w:szCs w:val="23"/>
        </w:rPr>
      </w:pPr>
    </w:p>
    <w:p w14:paraId="6DA9302E" w14:textId="5CCDBE84" w:rsidR="00F8731F" w:rsidRPr="0072181D" w:rsidRDefault="00F8731F" w:rsidP="00F8731F">
      <w:pPr>
        <w:rPr>
          <w:sz w:val="23"/>
          <w:szCs w:val="23"/>
        </w:rPr>
      </w:pPr>
    </w:p>
    <w:p w14:paraId="354C606B" w14:textId="7388A260" w:rsidR="00F8731F" w:rsidRPr="0072181D" w:rsidRDefault="00F8731F" w:rsidP="00F8731F">
      <w:pPr>
        <w:rPr>
          <w:sz w:val="23"/>
          <w:szCs w:val="23"/>
        </w:rPr>
      </w:pPr>
    </w:p>
    <w:p w14:paraId="16635BD3" w14:textId="225809BB" w:rsidR="00F8731F" w:rsidRPr="0072181D" w:rsidRDefault="00F8731F" w:rsidP="00F8731F">
      <w:pPr>
        <w:rPr>
          <w:sz w:val="23"/>
          <w:szCs w:val="23"/>
        </w:rPr>
      </w:pPr>
    </w:p>
    <w:p w14:paraId="60F66741" w14:textId="0CFB99FA" w:rsidR="00F8731F" w:rsidRPr="0072181D" w:rsidRDefault="00F8731F" w:rsidP="00F8731F">
      <w:pPr>
        <w:rPr>
          <w:sz w:val="23"/>
          <w:szCs w:val="23"/>
        </w:rPr>
      </w:pPr>
    </w:p>
    <w:p w14:paraId="33F0CEC6" w14:textId="24DDCD03" w:rsidR="00F8731F" w:rsidRPr="0072181D" w:rsidRDefault="00F8731F" w:rsidP="00F8731F">
      <w:pPr>
        <w:rPr>
          <w:sz w:val="23"/>
          <w:szCs w:val="23"/>
        </w:rPr>
      </w:pPr>
    </w:p>
    <w:p w14:paraId="0CB31888" w14:textId="6CFA14D6" w:rsidR="00F8731F" w:rsidRPr="0072181D" w:rsidRDefault="00F8731F" w:rsidP="00F8731F">
      <w:pPr>
        <w:rPr>
          <w:sz w:val="23"/>
          <w:szCs w:val="23"/>
        </w:rPr>
      </w:pPr>
    </w:p>
    <w:p w14:paraId="7BF623F0" w14:textId="2CCDAAA5" w:rsidR="00F8731F" w:rsidRPr="0072181D" w:rsidRDefault="00F8731F" w:rsidP="00F8731F">
      <w:pPr>
        <w:rPr>
          <w:sz w:val="23"/>
          <w:szCs w:val="23"/>
        </w:rPr>
      </w:pPr>
    </w:p>
    <w:p w14:paraId="1CEC00C0" w14:textId="77777777" w:rsidR="004D5F15" w:rsidRDefault="004D5F15" w:rsidP="00F8731F">
      <w:pPr>
        <w:tabs>
          <w:tab w:val="left" w:pos="7080"/>
        </w:tabs>
        <w:rPr>
          <w:sz w:val="23"/>
          <w:szCs w:val="23"/>
        </w:rPr>
      </w:pPr>
    </w:p>
    <w:p w14:paraId="54AC42A3" w14:textId="3A893D10" w:rsidR="00EA707C" w:rsidRPr="0072181D" w:rsidRDefault="008444CC" w:rsidP="00F8731F">
      <w:pPr>
        <w:tabs>
          <w:tab w:val="left" w:pos="7080"/>
        </w:tabs>
        <w:rPr>
          <w:sz w:val="23"/>
          <w:szCs w:val="23"/>
        </w:rPr>
      </w:pPr>
      <w:r w:rsidRPr="0072181D">
        <w:rPr>
          <w:sz w:val="23"/>
          <w:szCs w:val="23"/>
        </w:rPr>
        <w:t xml:space="preserve">From here, it was simple EDA such as using the describe function </w:t>
      </w:r>
      <w:r w:rsidR="001A3FD8" w:rsidRPr="0072181D">
        <w:rPr>
          <w:sz w:val="23"/>
          <w:szCs w:val="23"/>
        </w:rPr>
        <w:t>to see how the data for each column was distributed.</w:t>
      </w:r>
      <w:r w:rsidR="00FD5EFB" w:rsidRPr="0072181D">
        <w:rPr>
          <w:sz w:val="23"/>
          <w:szCs w:val="23"/>
        </w:rPr>
        <w:t xml:space="preserve"> The count for beni</w:t>
      </w:r>
      <w:r w:rsidR="00367687">
        <w:rPr>
          <w:sz w:val="23"/>
          <w:szCs w:val="23"/>
        </w:rPr>
        <w:t>g</w:t>
      </w:r>
      <w:r w:rsidR="00FD5EFB" w:rsidRPr="0072181D">
        <w:rPr>
          <w:sz w:val="23"/>
          <w:szCs w:val="23"/>
        </w:rPr>
        <w:t>n</w:t>
      </w:r>
      <w:r w:rsidR="00DD60FC" w:rsidRPr="0072181D">
        <w:rPr>
          <w:sz w:val="23"/>
          <w:szCs w:val="23"/>
        </w:rPr>
        <w:t xml:space="preserve"> (B)</w:t>
      </w:r>
      <w:r w:rsidR="00FD5EFB" w:rsidRPr="0072181D">
        <w:rPr>
          <w:sz w:val="23"/>
          <w:szCs w:val="23"/>
        </w:rPr>
        <w:t xml:space="preserve"> and mal</w:t>
      </w:r>
      <w:r w:rsidR="00D64487">
        <w:rPr>
          <w:sz w:val="23"/>
          <w:szCs w:val="23"/>
        </w:rPr>
        <w:t>ignant</w:t>
      </w:r>
      <w:r w:rsidR="00DD60FC" w:rsidRPr="0072181D">
        <w:rPr>
          <w:sz w:val="23"/>
          <w:szCs w:val="23"/>
        </w:rPr>
        <w:t xml:space="preserve"> (M)</w:t>
      </w:r>
      <w:r w:rsidR="00FD5EFB" w:rsidRPr="0072181D">
        <w:rPr>
          <w:sz w:val="23"/>
          <w:szCs w:val="23"/>
        </w:rPr>
        <w:t xml:space="preserve"> tumors was also calculated</w:t>
      </w:r>
      <w:r w:rsidR="003E5F54" w:rsidRPr="0072181D">
        <w:rPr>
          <w:sz w:val="23"/>
          <w:szCs w:val="23"/>
        </w:rPr>
        <w:t xml:space="preserve"> with </w:t>
      </w:r>
      <w:r w:rsidR="00DD60FC" w:rsidRPr="0072181D">
        <w:rPr>
          <w:sz w:val="23"/>
          <w:szCs w:val="23"/>
        </w:rPr>
        <w:t xml:space="preserve">B </w:t>
      </w:r>
      <w:r w:rsidR="003E5F54" w:rsidRPr="0072181D">
        <w:rPr>
          <w:sz w:val="23"/>
          <w:szCs w:val="23"/>
        </w:rPr>
        <w:t>having 357 counts and</w:t>
      </w:r>
      <w:r w:rsidR="00DD60FC" w:rsidRPr="0072181D">
        <w:rPr>
          <w:sz w:val="23"/>
          <w:szCs w:val="23"/>
        </w:rPr>
        <w:t xml:space="preserve"> M having 212 counts</w:t>
      </w:r>
      <w:r w:rsidR="00FD5EFB" w:rsidRPr="0072181D">
        <w:rPr>
          <w:sz w:val="23"/>
          <w:szCs w:val="23"/>
        </w:rPr>
        <w:t>.</w:t>
      </w:r>
      <w:r w:rsidR="001A3FD8" w:rsidRPr="0072181D">
        <w:rPr>
          <w:sz w:val="23"/>
          <w:szCs w:val="23"/>
        </w:rPr>
        <w:t xml:space="preserve"> I</w:t>
      </w:r>
      <w:r w:rsidR="00FD5EFB" w:rsidRPr="0072181D">
        <w:rPr>
          <w:sz w:val="23"/>
          <w:szCs w:val="23"/>
        </w:rPr>
        <w:t>n addition, I</w:t>
      </w:r>
      <w:r w:rsidR="001A3FD8" w:rsidRPr="0072181D">
        <w:rPr>
          <w:sz w:val="23"/>
          <w:szCs w:val="23"/>
        </w:rPr>
        <w:t xml:space="preserve"> also found </w:t>
      </w:r>
      <w:r w:rsidR="00910BA7" w:rsidRPr="0072181D">
        <w:rPr>
          <w:sz w:val="23"/>
          <w:szCs w:val="23"/>
        </w:rPr>
        <w:t xml:space="preserve">median and variance of </w:t>
      </w:r>
      <w:r w:rsidR="00EA707C" w:rsidRPr="0072181D">
        <w:rPr>
          <w:sz w:val="23"/>
          <w:szCs w:val="23"/>
        </w:rPr>
        <w:t>the top correlated</w:t>
      </w:r>
      <w:r w:rsidR="00910BA7" w:rsidRPr="0072181D">
        <w:rPr>
          <w:sz w:val="23"/>
          <w:szCs w:val="23"/>
        </w:rPr>
        <w:t xml:space="preserve"> column</w:t>
      </w:r>
      <w:r w:rsidR="00EA707C" w:rsidRPr="0072181D">
        <w:rPr>
          <w:sz w:val="23"/>
          <w:szCs w:val="23"/>
        </w:rPr>
        <w:t>s</w:t>
      </w:r>
      <w:r w:rsidR="00910BA7" w:rsidRPr="0072181D">
        <w:rPr>
          <w:sz w:val="23"/>
          <w:szCs w:val="23"/>
        </w:rPr>
        <w:t xml:space="preserve"> and incorporated it into an easy to read data</w:t>
      </w:r>
      <w:r w:rsidR="006D3BC8">
        <w:rPr>
          <w:sz w:val="23"/>
          <w:szCs w:val="23"/>
        </w:rPr>
        <w:t xml:space="preserve"> </w:t>
      </w:r>
      <w:r w:rsidR="00910BA7" w:rsidRPr="0072181D">
        <w:rPr>
          <w:sz w:val="23"/>
          <w:szCs w:val="23"/>
        </w:rPr>
        <w:t xml:space="preserve">frame. </w:t>
      </w:r>
    </w:p>
    <w:p w14:paraId="3F8C6FE1" w14:textId="72569BA2" w:rsidR="00EA707C" w:rsidRPr="0072181D" w:rsidRDefault="004D5F15" w:rsidP="00F8731F">
      <w:pPr>
        <w:tabs>
          <w:tab w:val="left" w:pos="7080"/>
        </w:tabs>
        <w:rPr>
          <w:sz w:val="23"/>
          <w:szCs w:val="23"/>
        </w:rPr>
      </w:pPr>
      <w:r w:rsidRPr="0072181D">
        <w:rPr>
          <w:noProof/>
          <w:sz w:val="23"/>
          <w:szCs w:val="23"/>
        </w:rPr>
        <w:drawing>
          <wp:anchor distT="0" distB="0" distL="114300" distR="114300" simplePos="0" relativeHeight="251660288" behindDoc="0" locked="0" layoutInCell="1" allowOverlap="1" wp14:anchorId="04964A31" wp14:editId="3FD27FDE">
            <wp:simplePos x="0" y="0"/>
            <wp:positionH relativeFrom="margin">
              <wp:align>left</wp:align>
            </wp:positionH>
            <wp:positionV relativeFrom="paragraph">
              <wp:posOffset>5080</wp:posOffset>
            </wp:positionV>
            <wp:extent cx="2811780" cy="227076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2270760"/>
                    </a:xfrm>
                    <a:prstGeom prst="rect">
                      <a:avLst/>
                    </a:prstGeom>
                    <a:noFill/>
                    <a:ln>
                      <a:noFill/>
                    </a:ln>
                  </pic:spPr>
                </pic:pic>
              </a:graphicData>
            </a:graphic>
          </wp:anchor>
        </w:drawing>
      </w:r>
    </w:p>
    <w:p w14:paraId="1B06E725" w14:textId="7F9D9860" w:rsidR="00615CDA" w:rsidRPr="0072181D" w:rsidRDefault="004D5F15" w:rsidP="00F8731F">
      <w:pPr>
        <w:tabs>
          <w:tab w:val="left" w:pos="7080"/>
        </w:tabs>
        <w:rPr>
          <w:sz w:val="23"/>
          <w:szCs w:val="23"/>
        </w:rPr>
      </w:pPr>
      <w:r w:rsidRPr="0072181D">
        <w:rPr>
          <w:noProof/>
          <w:sz w:val="23"/>
          <w:szCs w:val="23"/>
        </w:rPr>
        <w:drawing>
          <wp:anchor distT="0" distB="0" distL="114300" distR="114300" simplePos="0" relativeHeight="251661312" behindDoc="0" locked="0" layoutInCell="1" allowOverlap="1" wp14:anchorId="0A6D0B2C" wp14:editId="3DB39A17">
            <wp:simplePos x="0" y="0"/>
            <wp:positionH relativeFrom="column">
              <wp:posOffset>2636520</wp:posOffset>
            </wp:positionH>
            <wp:positionV relativeFrom="paragraph">
              <wp:posOffset>202565</wp:posOffset>
            </wp:positionV>
            <wp:extent cx="4114800" cy="15913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591310"/>
                    </a:xfrm>
                    <a:prstGeom prst="rect">
                      <a:avLst/>
                    </a:prstGeom>
                    <a:noFill/>
                    <a:ln>
                      <a:noFill/>
                    </a:ln>
                  </pic:spPr>
                </pic:pic>
              </a:graphicData>
            </a:graphic>
            <wp14:sizeRelH relativeFrom="margin">
              <wp14:pctWidth>0</wp14:pctWidth>
            </wp14:sizeRelH>
          </wp:anchor>
        </w:drawing>
      </w:r>
    </w:p>
    <w:p w14:paraId="54283DEF" w14:textId="097353BD" w:rsidR="00615CDA" w:rsidRPr="0072181D" w:rsidRDefault="00615CDA" w:rsidP="00F8731F">
      <w:pPr>
        <w:tabs>
          <w:tab w:val="left" w:pos="7080"/>
        </w:tabs>
        <w:rPr>
          <w:sz w:val="23"/>
          <w:szCs w:val="23"/>
        </w:rPr>
      </w:pPr>
    </w:p>
    <w:p w14:paraId="00DEF05D" w14:textId="476A7EAF" w:rsidR="00615CDA" w:rsidRPr="0072181D" w:rsidRDefault="00615CDA" w:rsidP="00F8731F">
      <w:pPr>
        <w:tabs>
          <w:tab w:val="left" w:pos="7080"/>
        </w:tabs>
        <w:rPr>
          <w:sz w:val="23"/>
          <w:szCs w:val="23"/>
        </w:rPr>
      </w:pPr>
    </w:p>
    <w:p w14:paraId="31F09A69" w14:textId="77777777" w:rsidR="00A474B0" w:rsidRPr="0072181D" w:rsidRDefault="00A474B0" w:rsidP="00F8731F">
      <w:pPr>
        <w:tabs>
          <w:tab w:val="left" w:pos="7080"/>
        </w:tabs>
        <w:rPr>
          <w:sz w:val="23"/>
          <w:szCs w:val="23"/>
        </w:rPr>
      </w:pPr>
    </w:p>
    <w:p w14:paraId="18C0A22D" w14:textId="00127A85" w:rsidR="00331D7D" w:rsidRPr="0072181D" w:rsidRDefault="00331D7D" w:rsidP="00F8731F">
      <w:pPr>
        <w:tabs>
          <w:tab w:val="left" w:pos="7080"/>
        </w:tabs>
        <w:rPr>
          <w:sz w:val="23"/>
          <w:szCs w:val="23"/>
        </w:rPr>
      </w:pPr>
      <w:r w:rsidRPr="0072181D">
        <w:rPr>
          <w:sz w:val="23"/>
          <w:szCs w:val="23"/>
        </w:rPr>
        <w:lastRenderedPageBreak/>
        <w:t>I did a quick checkup on the NA values in the dataset, and surprisingly there were not many listed among th</w:t>
      </w:r>
      <w:r w:rsidR="000B1749" w:rsidRPr="0072181D">
        <w:rPr>
          <w:sz w:val="23"/>
          <w:szCs w:val="23"/>
        </w:rPr>
        <w:t>e</w:t>
      </w:r>
      <w:r w:rsidRPr="0072181D">
        <w:rPr>
          <w:sz w:val="23"/>
          <w:szCs w:val="23"/>
        </w:rPr>
        <w:t xml:space="preserve"> features</w:t>
      </w:r>
      <w:r w:rsidR="009606D3" w:rsidRPr="0072181D">
        <w:rPr>
          <w:sz w:val="23"/>
          <w:szCs w:val="23"/>
        </w:rPr>
        <w:t xml:space="preserve"> (</w:t>
      </w:r>
      <w:r w:rsidR="005E76AC" w:rsidRPr="0072181D">
        <w:rPr>
          <w:sz w:val="23"/>
          <w:szCs w:val="23"/>
        </w:rPr>
        <w:t>under 30</w:t>
      </w:r>
      <w:r w:rsidR="009606D3" w:rsidRPr="0072181D">
        <w:rPr>
          <w:sz w:val="23"/>
          <w:szCs w:val="23"/>
        </w:rPr>
        <w:t xml:space="preserve"> NA values total)</w:t>
      </w:r>
      <w:r w:rsidRPr="0072181D">
        <w:rPr>
          <w:sz w:val="23"/>
          <w:szCs w:val="23"/>
        </w:rPr>
        <w:t>. I decided it would ok</w:t>
      </w:r>
      <w:r w:rsidR="005E76AC" w:rsidRPr="0072181D">
        <w:rPr>
          <w:sz w:val="23"/>
          <w:szCs w:val="23"/>
        </w:rPr>
        <w:t>ay</w:t>
      </w:r>
      <w:r w:rsidRPr="0072181D">
        <w:rPr>
          <w:sz w:val="23"/>
          <w:szCs w:val="23"/>
        </w:rPr>
        <w:t xml:space="preserve"> to completely remove rows with NA’s</w:t>
      </w:r>
      <w:r w:rsidR="00C84A4B" w:rsidRPr="0072181D">
        <w:rPr>
          <w:sz w:val="23"/>
          <w:szCs w:val="23"/>
        </w:rPr>
        <w:t xml:space="preserve"> for the machine learning portion</w:t>
      </w:r>
      <w:r w:rsidRPr="0072181D">
        <w:rPr>
          <w:sz w:val="23"/>
          <w:szCs w:val="23"/>
        </w:rPr>
        <w:t xml:space="preserve"> </w:t>
      </w:r>
      <w:r w:rsidR="000B1749" w:rsidRPr="0072181D">
        <w:rPr>
          <w:sz w:val="23"/>
          <w:szCs w:val="23"/>
        </w:rPr>
        <w:t>as this would not result in much data</w:t>
      </w:r>
      <w:r w:rsidR="00DA21BB" w:rsidRPr="0072181D">
        <w:rPr>
          <w:sz w:val="23"/>
          <w:szCs w:val="23"/>
        </w:rPr>
        <w:t xml:space="preserve"> </w:t>
      </w:r>
      <w:r w:rsidR="000B1749" w:rsidRPr="0072181D">
        <w:rPr>
          <w:sz w:val="23"/>
          <w:szCs w:val="23"/>
        </w:rPr>
        <w:t xml:space="preserve">loss. </w:t>
      </w:r>
    </w:p>
    <w:p w14:paraId="7477DBA4" w14:textId="740FAF2F" w:rsidR="00621296" w:rsidRPr="0072181D" w:rsidRDefault="00621296" w:rsidP="00F8731F">
      <w:pPr>
        <w:tabs>
          <w:tab w:val="left" w:pos="7080"/>
        </w:tabs>
        <w:rPr>
          <w:sz w:val="23"/>
          <w:szCs w:val="23"/>
        </w:rPr>
      </w:pPr>
      <w:r w:rsidRPr="0072181D">
        <w:rPr>
          <w:sz w:val="23"/>
          <w:szCs w:val="23"/>
        </w:rPr>
        <w:t xml:space="preserve">To check for data distribution, I decided to use simple histograms over the </w:t>
      </w:r>
      <w:r w:rsidR="00023F7E" w:rsidRPr="0072181D">
        <w:rPr>
          <w:sz w:val="23"/>
          <w:szCs w:val="23"/>
        </w:rPr>
        <w:t>only the top 5 most correlated values. Below are four of those plots, with my Python program which one is which</w:t>
      </w:r>
      <w:r w:rsidR="004E2EA6" w:rsidRPr="0072181D">
        <w:rPr>
          <w:sz w:val="23"/>
          <w:szCs w:val="23"/>
        </w:rPr>
        <w:t>. The last plot is inherently the most correlated feature of the bunch</w:t>
      </w:r>
    </w:p>
    <w:p w14:paraId="7B737195" w14:textId="11050D0F" w:rsidR="004E2EA6" w:rsidRPr="0072181D" w:rsidRDefault="00F779FC" w:rsidP="00F8731F">
      <w:pPr>
        <w:tabs>
          <w:tab w:val="left" w:pos="7080"/>
        </w:tabs>
        <w:rPr>
          <w:sz w:val="23"/>
          <w:szCs w:val="23"/>
        </w:rPr>
      </w:pPr>
      <w:r w:rsidRPr="0072181D">
        <w:rPr>
          <w:noProof/>
          <w:sz w:val="23"/>
          <w:szCs w:val="23"/>
        </w:rPr>
        <w:drawing>
          <wp:anchor distT="0" distB="0" distL="114300" distR="114300" simplePos="0" relativeHeight="251662336" behindDoc="0" locked="0" layoutInCell="1" allowOverlap="1" wp14:anchorId="02A86289" wp14:editId="7C5D6CA8">
            <wp:simplePos x="0" y="0"/>
            <wp:positionH relativeFrom="column">
              <wp:posOffset>990600</wp:posOffset>
            </wp:positionH>
            <wp:positionV relativeFrom="paragraph">
              <wp:posOffset>2179320</wp:posOffset>
            </wp:positionV>
            <wp:extent cx="3002280" cy="210312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280" cy="2103120"/>
                    </a:xfrm>
                    <a:prstGeom prst="rect">
                      <a:avLst/>
                    </a:prstGeom>
                    <a:noFill/>
                    <a:ln>
                      <a:noFill/>
                    </a:ln>
                  </pic:spPr>
                </pic:pic>
              </a:graphicData>
            </a:graphic>
          </wp:anchor>
        </w:drawing>
      </w:r>
      <w:r w:rsidR="005E3DD9" w:rsidRPr="0072181D">
        <w:rPr>
          <w:noProof/>
          <w:sz w:val="23"/>
          <w:szCs w:val="23"/>
        </w:rPr>
        <w:drawing>
          <wp:inline distT="0" distB="0" distL="0" distR="0" wp14:anchorId="5FCA0C16" wp14:editId="623DDF60">
            <wp:extent cx="3817620"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2103120"/>
                    </a:xfrm>
                    <a:prstGeom prst="rect">
                      <a:avLst/>
                    </a:prstGeom>
                    <a:noFill/>
                    <a:ln>
                      <a:noFill/>
                    </a:ln>
                  </pic:spPr>
                </pic:pic>
              </a:graphicData>
            </a:graphic>
          </wp:inline>
        </w:drawing>
      </w:r>
    </w:p>
    <w:p w14:paraId="3DA729E7" w14:textId="5344C9F8" w:rsidR="005E3DD9" w:rsidRPr="0072181D" w:rsidRDefault="005E3DD9" w:rsidP="00F8731F">
      <w:pPr>
        <w:tabs>
          <w:tab w:val="left" w:pos="7080"/>
        </w:tabs>
        <w:rPr>
          <w:sz w:val="23"/>
          <w:szCs w:val="23"/>
        </w:rPr>
      </w:pPr>
    </w:p>
    <w:p w14:paraId="70D2C383" w14:textId="77777777" w:rsidR="00F779FC" w:rsidRPr="0072181D" w:rsidRDefault="00F779FC" w:rsidP="00F8731F">
      <w:pPr>
        <w:tabs>
          <w:tab w:val="left" w:pos="7080"/>
        </w:tabs>
        <w:rPr>
          <w:sz w:val="23"/>
          <w:szCs w:val="23"/>
        </w:rPr>
      </w:pPr>
    </w:p>
    <w:p w14:paraId="75F70830" w14:textId="77777777" w:rsidR="00F779FC" w:rsidRPr="0072181D" w:rsidRDefault="00F779FC" w:rsidP="00F8731F">
      <w:pPr>
        <w:tabs>
          <w:tab w:val="left" w:pos="7080"/>
        </w:tabs>
        <w:rPr>
          <w:sz w:val="23"/>
          <w:szCs w:val="23"/>
        </w:rPr>
      </w:pPr>
    </w:p>
    <w:p w14:paraId="6479CA1F" w14:textId="77777777" w:rsidR="00F779FC" w:rsidRPr="0072181D" w:rsidRDefault="00F779FC" w:rsidP="00F8731F">
      <w:pPr>
        <w:tabs>
          <w:tab w:val="left" w:pos="7080"/>
        </w:tabs>
        <w:rPr>
          <w:sz w:val="23"/>
          <w:szCs w:val="23"/>
        </w:rPr>
      </w:pPr>
    </w:p>
    <w:p w14:paraId="0CF914C4" w14:textId="77777777" w:rsidR="00F779FC" w:rsidRPr="0072181D" w:rsidRDefault="00F779FC" w:rsidP="00F8731F">
      <w:pPr>
        <w:tabs>
          <w:tab w:val="left" w:pos="7080"/>
        </w:tabs>
        <w:rPr>
          <w:sz w:val="23"/>
          <w:szCs w:val="23"/>
        </w:rPr>
      </w:pPr>
    </w:p>
    <w:p w14:paraId="3A756018" w14:textId="77777777" w:rsidR="00F779FC" w:rsidRPr="0072181D" w:rsidRDefault="00F779FC" w:rsidP="00F8731F">
      <w:pPr>
        <w:tabs>
          <w:tab w:val="left" w:pos="7080"/>
        </w:tabs>
        <w:rPr>
          <w:sz w:val="23"/>
          <w:szCs w:val="23"/>
        </w:rPr>
      </w:pPr>
    </w:p>
    <w:p w14:paraId="3FBD312B" w14:textId="541BD8DF" w:rsidR="00615CDA" w:rsidRPr="0072181D" w:rsidRDefault="00DD60FC" w:rsidP="00F8731F">
      <w:pPr>
        <w:tabs>
          <w:tab w:val="left" w:pos="7080"/>
        </w:tabs>
        <w:rPr>
          <w:sz w:val="23"/>
          <w:szCs w:val="23"/>
        </w:rPr>
      </w:pPr>
      <w:r w:rsidRPr="0072181D">
        <w:rPr>
          <w:sz w:val="23"/>
          <w:szCs w:val="23"/>
        </w:rPr>
        <w:t xml:space="preserve">As for identifying outliers, </w:t>
      </w:r>
      <w:r w:rsidR="002A1A59" w:rsidRPr="0072181D">
        <w:rPr>
          <w:sz w:val="23"/>
          <w:szCs w:val="23"/>
        </w:rPr>
        <w:t xml:space="preserve">I used a quantile function </w:t>
      </w:r>
      <w:r w:rsidR="003E5ED7" w:rsidRPr="0072181D">
        <w:rPr>
          <w:sz w:val="23"/>
          <w:szCs w:val="23"/>
        </w:rPr>
        <w:t>and initially wanted to filter out values that were above and below the 95%</w:t>
      </w:r>
      <w:r w:rsidR="0072575A" w:rsidRPr="0072181D">
        <w:rPr>
          <w:sz w:val="23"/>
          <w:szCs w:val="23"/>
        </w:rPr>
        <w:t xml:space="preserve"> intervals. However, this resulted in too much data loss, and I found that the outliers in the dataset were more extreme. I filtered out the values above and below the 99.99% intervals among the </w:t>
      </w:r>
      <w:r w:rsidR="00C16E43" w:rsidRPr="0072181D">
        <w:rPr>
          <w:sz w:val="23"/>
          <w:szCs w:val="23"/>
        </w:rPr>
        <w:t>feature</w:t>
      </w:r>
      <w:r w:rsidR="0072575A" w:rsidRPr="0072181D">
        <w:rPr>
          <w:sz w:val="23"/>
          <w:szCs w:val="23"/>
        </w:rPr>
        <w:t xml:space="preserve"> columns. </w:t>
      </w:r>
      <w:r w:rsidR="009A2E2A" w:rsidRPr="0072181D">
        <w:rPr>
          <w:sz w:val="23"/>
          <w:szCs w:val="23"/>
        </w:rPr>
        <w:t>We can see from this output some very glaring outliers that would negatively impact the machine learning models</w:t>
      </w:r>
    </w:p>
    <w:p w14:paraId="70E58E4B" w14:textId="05A19B91" w:rsidR="009A2E2A" w:rsidRPr="0072181D" w:rsidRDefault="00A32058" w:rsidP="00F8731F">
      <w:pPr>
        <w:tabs>
          <w:tab w:val="left" w:pos="7080"/>
        </w:tabs>
        <w:rPr>
          <w:sz w:val="23"/>
          <w:szCs w:val="23"/>
        </w:rPr>
      </w:pPr>
      <w:r w:rsidRPr="0072181D">
        <w:rPr>
          <w:noProof/>
          <w:sz w:val="23"/>
          <w:szCs w:val="23"/>
        </w:rPr>
        <w:lastRenderedPageBreak/>
        <w:drawing>
          <wp:anchor distT="0" distB="0" distL="114300" distR="114300" simplePos="0" relativeHeight="251663360" behindDoc="0" locked="0" layoutInCell="1" allowOverlap="1" wp14:anchorId="51D9C50D" wp14:editId="05711A62">
            <wp:simplePos x="0" y="0"/>
            <wp:positionH relativeFrom="margin">
              <wp:align>center</wp:align>
            </wp:positionH>
            <wp:positionV relativeFrom="paragraph">
              <wp:posOffset>0</wp:posOffset>
            </wp:positionV>
            <wp:extent cx="3383280" cy="22327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2232755"/>
                    </a:xfrm>
                    <a:prstGeom prst="rect">
                      <a:avLst/>
                    </a:prstGeom>
                    <a:noFill/>
                    <a:ln>
                      <a:noFill/>
                    </a:ln>
                  </pic:spPr>
                </pic:pic>
              </a:graphicData>
            </a:graphic>
          </wp:anchor>
        </w:drawing>
      </w:r>
    </w:p>
    <w:p w14:paraId="23D9CDCA" w14:textId="77777777" w:rsidR="00A32058" w:rsidRPr="0072181D" w:rsidRDefault="00A32058" w:rsidP="00F8731F">
      <w:pPr>
        <w:tabs>
          <w:tab w:val="left" w:pos="7080"/>
        </w:tabs>
        <w:rPr>
          <w:sz w:val="23"/>
          <w:szCs w:val="23"/>
        </w:rPr>
      </w:pPr>
    </w:p>
    <w:p w14:paraId="12E5FE13" w14:textId="77777777" w:rsidR="00615CDA" w:rsidRPr="0072181D" w:rsidRDefault="00615CDA" w:rsidP="00F8731F">
      <w:pPr>
        <w:tabs>
          <w:tab w:val="left" w:pos="7080"/>
        </w:tabs>
        <w:rPr>
          <w:sz w:val="23"/>
          <w:szCs w:val="23"/>
        </w:rPr>
      </w:pPr>
    </w:p>
    <w:p w14:paraId="63DD2252" w14:textId="77777777" w:rsidR="00615CDA" w:rsidRPr="0072181D" w:rsidRDefault="00615CDA" w:rsidP="00F8731F">
      <w:pPr>
        <w:tabs>
          <w:tab w:val="left" w:pos="7080"/>
        </w:tabs>
        <w:rPr>
          <w:sz w:val="23"/>
          <w:szCs w:val="23"/>
        </w:rPr>
      </w:pPr>
    </w:p>
    <w:p w14:paraId="69184A8A" w14:textId="44E5852D" w:rsidR="00F8731F" w:rsidRPr="0072181D" w:rsidRDefault="00F8731F" w:rsidP="00F8731F">
      <w:pPr>
        <w:tabs>
          <w:tab w:val="left" w:pos="7080"/>
        </w:tabs>
        <w:rPr>
          <w:sz w:val="23"/>
          <w:szCs w:val="23"/>
        </w:rPr>
      </w:pPr>
      <w:r w:rsidRPr="0072181D">
        <w:rPr>
          <w:sz w:val="23"/>
          <w:szCs w:val="23"/>
        </w:rPr>
        <w:tab/>
      </w:r>
    </w:p>
    <w:p w14:paraId="0BCC2A18" w14:textId="6D6D7EAE" w:rsidR="00F8731F" w:rsidRPr="0072181D" w:rsidRDefault="00F8731F" w:rsidP="00F8731F">
      <w:pPr>
        <w:tabs>
          <w:tab w:val="left" w:pos="7080"/>
        </w:tabs>
        <w:rPr>
          <w:sz w:val="23"/>
          <w:szCs w:val="23"/>
        </w:rPr>
      </w:pPr>
    </w:p>
    <w:p w14:paraId="1CA1C170" w14:textId="0486B2A5" w:rsidR="00A32058" w:rsidRPr="0072181D" w:rsidRDefault="00A32058" w:rsidP="00F8731F">
      <w:pPr>
        <w:tabs>
          <w:tab w:val="left" w:pos="7080"/>
        </w:tabs>
        <w:rPr>
          <w:sz w:val="23"/>
          <w:szCs w:val="23"/>
        </w:rPr>
      </w:pPr>
    </w:p>
    <w:p w14:paraId="2B6F8E5D" w14:textId="11EEEE14" w:rsidR="00A32058" w:rsidRDefault="00284417" w:rsidP="002E5527">
      <w:pPr>
        <w:tabs>
          <w:tab w:val="left" w:pos="7080"/>
        </w:tabs>
        <w:ind w:firstLine="0"/>
        <w:rPr>
          <w:sz w:val="23"/>
          <w:szCs w:val="23"/>
        </w:rPr>
      </w:pPr>
      <w:r>
        <w:rPr>
          <w:sz w:val="23"/>
          <w:szCs w:val="23"/>
        </w:rPr>
        <w:t xml:space="preserve">        </w:t>
      </w:r>
      <w:r w:rsidR="002E5527" w:rsidRPr="0072181D">
        <w:rPr>
          <w:sz w:val="23"/>
          <w:szCs w:val="23"/>
        </w:rPr>
        <w:t xml:space="preserve">After I removed these, I decided to engineer a new variable called </w:t>
      </w:r>
      <w:r w:rsidR="009B4631" w:rsidRPr="0072181D">
        <w:rPr>
          <w:sz w:val="23"/>
          <w:szCs w:val="23"/>
        </w:rPr>
        <w:t>‘</w:t>
      </w:r>
      <w:r w:rsidR="00B224B1" w:rsidRPr="0072181D">
        <w:rPr>
          <w:sz w:val="23"/>
          <w:szCs w:val="23"/>
        </w:rPr>
        <w:t>size_worst</w:t>
      </w:r>
      <w:r w:rsidR="009B4631" w:rsidRPr="0072181D">
        <w:rPr>
          <w:sz w:val="23"/>
          <w:szCs w:val="23"/>
        </w:rPr>
        <w:t>’</w:t>
      </w:r>
      <w:r w:rsidR="00551195" w:rsidRPr="0072181D">
        <w:rPr>
          <w:sz w:val="23"/>
          <w:szCs w:val="23"/>
        </w:rPr>
        <w:t xml:space="preserve"> which</w:t>
      </w:r>
      <w:r w:rsidR="00B224B1" w:rsidRPr="0072181D">
        <w:rPr>
          <w:sz w:val="23"/>
          <w:szCs w:val="23"/>
        </w:rPr>
        <w:t xml:space="preserve"> is a culmination of adding </w:t>
      </w:r>
      <w:r w:rsidR="00C13337" w:rsidRPr="0072181D">
        <w:rPr>
          <w:sz w:val="23"/>
          <w:szCs w:val="23"/>
        </w:rPr>
        <w:t>area</w:t>
      </w:r>
      <w:r w:rsidR="00A7551B" w:rsidRPr="0072181D">
        <w:rPr>
          <w:sz w:val="23"/>
          <w:szCs w:val="23"/>
        </w:rPr>
        <w:t>_worst</w:t>
      </w:r>
      <w:r w:rsidR="00C13337" w:rsidRPr="0072181D">
        <w:rPr>
          <w:sz w:val="23"/>
          <w:szCs w:val="23"/>
        </w:rPr>
        <w:t xml:space="preserve">, </w:t>
      </w:r>
      <w:r w:rsidR="00A7551B" w:rsidRPr="0072181D">
        <w:rPr>
          <w:sz w:val="23"/>
          <w:szCs w:val="23"/>
        </w:rPr>
        <w:t xml:space="preserve"> </w:t>
      </w:r>
      <w:r w:rsidR="00C13337" w:rsidRPr="0072181D">
        <w:rPr>
          <w:sz w:val="23"/>
          <w:szCs w:val="23"/>
        </w:rPr>
        <w:t>radius</w:t>
      </w:r>
      <w:r w:rsidR="00A7551B" w:rsidRPr="0072181D">
        <w:rPr>
          <w:sz w:val="23"/>
          <w:szCs w:val="23"/>
        </w:rPr>
        <w:t>_worst</w:t>
      </w:r>
      <w:r w:rsidR="00C13337" w:rsidRPr="0072181D">
        <w:rPr>
          <w:sz w:val="23"/>
          <w:szCs w:val="23"/>
        </w:rPr>
        <w:t>, and perimeter</w:t>
      </w:r>
      <w:r w:rsidR="00D64782" w:rsidRPr="0072181D">
        <w:rPr>
          <w:sz w:val="23"/>
          <w:szCs w:val="23"/>
        </w:rPr>
        <w:t>_worst columns</w:t>
      </w:r>
      <w:r w:rsidR="00551195" w:rsidRPr="0072181D">
        <w:rPr>
          <w:sz w:val="23"/>
          <w:szCs w:val="23"/>
        </w:rPr>
        <w:t>.</w:t>
      </w:r>
      <w:r w:rsidR="001E3648" w:rsidRPr="0072181D">
        <w:rPr>
          <w:sz w:val="23"/>
          <w:szCs w:val="23"/>
        </w:rPr>
        <w:t xml:space="preserve"> </w:t>
      </w:r>
      <w:r w:rsidR="00B74E6D" w:rsidRPr="0072181D">
        <w:rPr>
          <w:sz w:val="23"/>
          <w:szCs w:val="23"/>
        </w:rPr>
        <w:t>From here, I decided to drop these three as I felt it would have been redundant data that would not benefit my model</w:t>
      </w:r>
      <w:r w:rsidR="00F4766C" w:rsidRPr="0072181D">
        <w:rPr>
          <w:sz w:val="23"/>
          <w:szCs w:val="23"/>
        </w:rPr>
        <w:t xml:space="preserve">s at all. </w:t>
      </w:r>
      <w:r w:rsidR="004E2D4A" w:rsidRPr="0072181D">
        <w:rPr>
          <w:sz w:val="23"/>
          <w:szCs w:val="23"/>
        </w:rPr>
        <w:t xml:space="preserve">To finish off the EDA, I </w:t>
      </w:r>
      <w:r w:rsidR="00C40474" w:rsidRPr="0072181D">
        <w:rPr>
          <w:sz w:val="23"/>
          <w:szCs w:val="23"/>
        </w:rPr>
        <w:t>added a dummy variable for the diagnosis column so my machine learning models can have a target variable</w:t>
      </w:r>
      <w:r w:rsidR="00BF25C0" w:rsidRPr="0072181D">
        <w:rPr>
          <w:sz w:val="23"/>
          <w:szCs w:val="23"/>
        </w:rPr>
        <w:t>.</w:t>
      </w:r>
      <w:r w:rsidR="00E56690" w:rsidRPr="0072181D">
        <w:rPr>
          <w:sz w:val="23"/>
          <w:szCs w:val="23"/>
        </w:rPr>
        <w:t xml:space="preserve"> B would be coded as 0 while M would be coded as 1 for each observation.</w:t>
      </w:r>
      <w:r w:rsidR="00BF25C0" w:rsidRPr="0072181D">
        <w:rPr>
          <w:sz w:val="23"/>
          <w:szCs w:val="23"/>
        </w:rPr>
        <w:t xml:space="preserve"> I </w:t>
      </w:r>
      <w:r w:rsidR="008944A9" w:rsidRPr="0072181D">
        <w:rPr>
          <w:sz w:val="23"/>
          <w:szCs w:val="23"/>
        </w:rPr>
        <w:t xml:space="preserve">then dropped the diagnosis column as it was no longer needed and </w:t>
      </w:r>
      <w:r w:rsidR="00E56690" w:rsidRPr="0072181D">
        <w:rPr>
          <w:sz w:val="23"/>
          <w:szCs w:val="23"/>
        </w:rPr>
        <w:t xml:space="preserve">created a heat map </w:t>
      </w:r>
      <w:r w:rsidR="004A1908" w:rsidRPr="0072181D">
        <w:rPr>
          <w:sz w:val="23"/>
          <w:szCs w:val="23"/>
        </w:rPr>
        <w:t>correlations matrix to finish this part of the project.</w:t>
      </w:r>
      <w:r w:rsidR="00EA0850" w:rsidRPr="0072181D">
        <w:rPr>
          <w:sz w:val="23"/>
          <w:szCs w:val="23"/>
        </w:rPr>
        <w:t xml:space="preserve"> To begin the </w:t>
      </w:r>
      <w:r w:rsidR="00EB0150" w:rsidRPr="0072181D">
        <w:rPr>
          <w:sz w:val="23"/>
          <w:szCs w:val="23"/>
        </w:rPr>
        <w:t>machine learning portion, I ran the info function to double-check I had the columns I wanted</w:t>
      </w:r>
      <w:r w:rsidR="0072181D" w:rsidRPr="0072181D">
        <w:rPr>
          <w:sz w:val="23"/>
          <w:szCs w:val="23"/>
        </w:rPr>
        <w:t>.</w:t>
      </w:r>
    </w:p>
    <w:p w14:paraId="16302AC4" w14:textId="0831D16F" w:rsidR="00075CD8" w:rsidRPr="0072181D" w:rsidRDefault="00075CD8" w:rsidP="002E5527">
      <w:pPr>
        <w:tabs>
          <w:tab w:val="left" w:pos="7080"/>
        </w:tabs>
        <w:ind w:firstLine="0"/>
        <w:rPr>
          <w:sz w:val="23"/>
          <w:szCs w:val="23"/>
        </w:rPr>
      </w:pPr>
      <w:r>
        <w:rPr>
          <w:noProof/>
        </w:rPr>
        <w:drawing>
          <wp:anchor distT="0" distB="0" distL="114300" distR="114300" simplePos="0" relativeHeight="251665408" behindDoc="0" locked="0" layoutInCell="1" allowOverlap="1" wp14:anchorId="00AB9A4A" wp14:editId="0176C768">
            <wp:simplePos x="0" y="0"/>
            <wp:positionH relativeFrom="margin">
              <wp:align>center</wp:align>
            </wp:positionH>
            <wp:positionV relativeFrom="paragraph">
              <wp:posOffset>6350</wp:posOffset>
            </wp:positionV>
            <wp:extent cx="2987040" cy="3176905"/>
            <wp:effectExtent l="0" t="0" r="381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040" cy="317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FB2B60" w14:textId="57FB0C82" w:rsidR="001F1B18" w:rsidRPr="0072181D" w:rsidRDefault="003356EB" w:rsidP="002E5527">
      <w:pPr>
        <w:tabs>
          <w:tab w:val="left" w:pos="7080"/>
        </w:tabs>
        <w:ind w:firstLine="0"/>
        <w:rPr>
          <w:sz w:val="23"/>
          <w:szCs w:val="23"/>
        </w:rPr>
      </w:pPr>
      <w:r w:rsidRPr="0072181D">
        <w:rPr>
          <w:sz w:val="23"/>
          <w:szCs w:val="23"/>
        </w:rPr>
        <w:lastRenderedPageBreak/>
        <w:t xml:space="preserve">                                                                     </w:t>
      </w:r>
      <w:r w:rsidRPr="0072181D">
        <w:rPr>
          <w:noProof/>
          <w:sz w:val="23"/>
          <w:szCs w:val="23"/>
        </w:rPr>
        <w:drawing>
          <wp:anchor distT="0" distB="0" distL="114300" distR="114300" simplePos="0" relativeHeight="251664384" behindDoc="0" locked="0" layoutInCell="1" allowOverlap="1" wp14:anchorId="19F538B9" wp14:editId="6353440C">
            <wp:simplePos x="0" y="0"/>
            <wp:positionH relativeFrom="column">
              <wp:posOffset>0</wp:posOffset>
            </wp:positionH>
            <wp:positionV relativeFrom="paragraph">
              <wp:posOffset>335280</wp:posOffset>
            </wp:positionV>
            <wp:extent cx="5943600" cy="50044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04435"/>
                    </a:xfrm>
                    <a:prstGeom prst="rect">
                      <a:avLst/>
                    </a:prstGeom>
                    <a:noFill/>
                    <a:ln>
                      <a:noFill/>
                    </a:ln>
                  </pic:spPr>
                </pic:pic>
              </a:graphicData>
            </a:graphic>
          </wp:anchor>
        </w:drawing>
      </w:r>
      <w:r w:rsidRPr="0072181D">
        <w:rPr>
          <w:sz w:val="23"/>
          <w:szCs w:val="23"/>
        </w:rPr>
        <w:tab/>
      </w:r>
      <w:r w:rsidRPr="0072181D">
        <w:rPr>
          <w:sz w:val="23"/>
          <w:szCs w:val="23"/>
        </w:rPr>
        <w:tab/>
      </w:r>
      <w:r w:rsidRPr="0072181D">
        <w:rPr>
          <w:sz w:val="23"/>
          <w:szCs w:val="23"/>
        </w:rPr>
        <w:tab/>
      </w:r>
      <w:r w:rsidRPr="0072181D">
        <w:rPr>
          <w:sz w:val="23"/>
          <w:szCs w:val="23"/>
        </w:rPr>
        <w:tab/>
      </w:r>
      <w:r w:rsidRPr="0072181D">
        <w:rPr>
          <w:sz w:val="23"/>
          <w:szCs w:val="23"/>
        </w:rPr>
        <w:tab/>
      </w:r>
    </w:p>
    <w:p w14:paraId="50372A53" w14:textId="390E1C4F" w:rsidR="00371C15" w:rsidRDefault="00371C15" w:rsidP="002E5527">
      <w:pPr>
        <w:tabs>
          <w:tab w:val="left" w:pos="7080"/>
        </w:tabs>
        <w:ind w:firstLine="0"/>
        <w:rPr>
          <w:sz w:val="23"/>
          <w:szCs w:val="23"/>
        </w:rPr>
      </w:pPr>
    </w:p>
    <w:p w14:paraId="35344290" w14:textId="433A86D5" w:rsidR="00F303EF" w:rsidRDefault="00F303EF" w:rsidP="00367687">
      <w:pPr>
        <w:tabs>
          <w:tab w:val="left" w:pos="7080"/>
        </w:tabs>
        <w:ind w:firstLine="0"/>
        <w:jc w:val="center"/>
        <w:rPr>
          <w:b/>
          <w:bCs/>
          <w:sz w:val="23"/>
          <w:szCs w:val="23"/>
        </w:rPr>
      </w:pPr>
      <w:r>
        <w:rPr>
          <w:b/>
          <w:bCs/>
          <w:sz w:val="23"/>
          <w:szCs w:val="23"/>
        </w:rPr>
        <w:t>Machine Learning</w:t>
      </w:r>
    </w:p>
    <w:p w14:paraId="674C4407" w14:textId="17011451" w:rsidR="00A36EC6" w:rsidRDefault="00B9673C" w:rsidP="00A36EC6">
      <w:pPr>
        <w:tabs>
          <w:tab w:val="left" w:pos="7080"/>
        </w:tabs>
        <w:ind w:firstLine="0"/>
        <w:rPr>
          <w:sz w:val="23"/>
          <w:szCs w:val="23"/>
        </w:rPr>
      </w:pPr>
      <w:r>
        <w:rPr>
          <w:b/>
          <w:bCs/>
          <w:sz w:val="23"/>
          <w:szCs w:val="23"/>
        </w:rPr>
        <w:t>*</w:t>
      </w:r>
      <w:r w:rsidR="00A36EC6">
        <w:rPr>
          <w:sz w:val="23"/>
          <w:szCs w:val="23"/>
        </w:rPr>
        <w:t>Before we start the machine learning algorithms, I filtered out all NA’s values from the data set</w:t>
      </w:r>
      <w:r w:rsidR="00466D58">
        <w:rPr>
          <w:sz w:val="23"/>
          <w:szCs w:val="23"/>
        </w:rPr>
        <w:t>.</w:t>
      </w:r>
      <w:r w:rsidR="00556477">
        <w:rPr>
          <w:sz w:val="23"/>
          <w:szCs w:val="23"/>
        </w:rPr>
        <w:t xml:space="preserve"> </w:t>
      </w:r>
      <w:r>
        <w:rPr>
          <w:sz w:val="23"/>
          <w:szCs w:val="23"/>
        </w:rPr>
        <w:t xml:space="preserve">       </w:t>
      </w:r>
    </w:p>
    <w:p w14:paraId="63B496E1" w14:textId="68563BA8" w:rsidR="002C4036" w:rsidRDefault="00B9673C" w:rsidP="00A36EC6">
      <w:pPr>
        <w:tabs>
          <w:tab w:val="left" w:pos="7080"/>
        </w:tabs>
        <w:ind w:firstLine="0"/>
        <w:rPr>
          <w:sz w:val="23"/>
          <w:szCs w:val="23"/>
        </w:rPr>
      </w:pPr>
      <w:r>
        <w:rPr>
          <w:i/>
          <w:iCs/>
          <w:sz w:val="23"/>
          <w:szCs w:val="23"/>
        </w:rPr>
        <w:t xml:space="preserve">        </w:t>
      </w:r>
      <w:r w:rsidR="002C4036" w:rsidRPr="002C4036">
        <w:rPr>
          <w:i/>
          <w:iCs/>
          <w:sz w:val="23"/>
          <w:szCs w:val="23"/>
        </w:rPr>
        <w:t>KNN</w:t>
      </w:r>
      <w:r w:rsidR="002C4036">
        <w:rPr>
          <w:i/>
          <w:iCs/>
          <w:sz w:val="23"/>
          <w:szCs w:val="23"/>
        </w:rPr>
        <w:t xml:space="preserve"> </w:t>
      </w:r>
      <w:r w:rsidR="002C4036">
        <w:rPr>
          <w:sz w:val="23"/>
          <w:szCs w:val="23"/>
        </w:rPr>
        <w:t>was the first method to b</w:t>
      </w:r>
      <w:r w:rsidR="00E4256D">
        <w:rPr>
          <w:sz w:val="23"/>
          <w:szCs w:val="23"/>
        </w:rPr>
        <w:t>e</w:t>
      </w:r>
      <w:r w:rsidR="002C4036">
        <w:rPr>
          <w:sz w:val="23"/>
          <w:szCs w:val="23"/>
        </w:rPr>
        <w:t xml:space="preserve"> implemented. </w:t>
      </w:r>
      <w:r w:rsidR="00753A60">
        <w:rPr>
          <w:sz w:val="23"/>
          <w:szCs w:val="23"/>
        </w:rPr>
        <w:t xml:space="preserve">I created </w:t>
      </w:r>
      <w:r w:rsidR="008C246B">
        <w:rPr>
          <w:sz w:val="23"/>
          <w:szCs w:val="23"/>
        </w:rPr>
        <w:t xml:space="preserve">a code where </w:t>
      </w:r>
      <w:r w:rsidR="00507421">
        <w:rPr>
          <w:sz w:val="23"/>
          <w:szCs w:val="23"/>
        </w:rPr>
        <w:t xml:space="preserve">I was able to get </w:t>
      </w:r>
      <w:r w:rsidR="00DD070B">
        <w:rPr>
          <w:sz w:val="23"/>
          <w:szCs w:val="23"/>
        </w:rPr>
        <w:t xml:space="preserve">each neighbor from </w:t>
      </w:r>
      <w:r w:rsidR="004A2B44">
        <w:rPr>
          <w:sz w:val="23"/>
          <w:szCs w:val="23"/>
        </w:rPr>
        <w:t>one</w:t>
      </w:r>
      <w:r w:rsidR="00DD070B">
        <w:rPr>
          <w:sz w:val="23"/>
          <w:szCs w:val="23"/>
        </w:rPr>
        <w:t xml:space="preserve"> through </w:t>
      </w:r>
      <w:r w:rsidR="004A2B44">
        <w:rPr>
          <w:sz w:val="23"/>
          <w:szCs w:val="23"/>
        </w:rPr>
        <w:t>eights’</w:t>
      </w:r>
      <w:r w:rsidR="00DD070B">
        <w:rPr>
          <w:sz w:val="23"/>
          <w:szCs w:val="23"/>
        </w:rPr>
        <w:t xml:space="preserve"> accuracy score using KNN.</w:t>
      </w:r>
      <w:r w:rsidR="00776F25">
        <w:rPr>
          <w:sz w:val="23"/>
          <w:szCs w:val="23"/>
        </w:rPr>
        <w:t xml:space="preserve"> My training data consisted of 80% </w:t>
      </w:r>
      <w:r w:rsidR="00CA1CDB">
        <w:rPr>
          <w:sz w:val="23"/>
          <w:szCs w:val="23"/>
        </w:rPr>
        <w:t xml:space="preserve">of the data </w:t>
      </w:r>
      <w:r w:rsidR="00776F25">
        <w:rPr>
          <w:sz w:val="23"/>
          <w:szCs w:val="23"/>
        </w:rPr>
        <w:t>and testing was 20%</w:t>
      </w:r>
      <w:r w:rsidR="00CA1CDB">
        <w:rPr>
          <w:sz w:val="23"/>
          <w:szCs w:val="23"/>
        </w:rPr>
        <w:t xml:space="preserve">. I also stratified </w:t>
      </w:r>
      <w:r w:rsidR="004026DD">
        <w:rPr>
          <w:sz w:val="23"/>
          <w:szCs w:val="23"/>
        </w:rPr>
        <w:t>so the target variable was proportional</w:t>
      </w:r>
      <w:r w:rsidR="001923C0">
        <w:rPr>
          <w:sz w:val="23"/>
          <w:szCs w:val="23"/>
        </w:rPr>
        <w:t xml:space="preserve"> through the split.</w:t>
      </w:r>
      <w:r w:rsidR="00DD070B">
        <w:rPr>
          <w:sz w:val="23"/>
          <w:szCs w:val="23"/>
        </w:rPr>
        <w:t xml:space="preserve"> The most accurate ending up being where</w:t>
      </w:r>
      <w:r w:rsidR="004A2B44">
        <w:rPr>
          <w:sz w:val="23"/>
          <w:szCs w:val="23"/>
        </w:rPr>
        <w:t xml:space="preserve"> the</w:t>
      </w:r>
      <w:r w:rsidR="00DD070B">
        <w:rPr>
          <w:sz w:val="23"/>
          <w:szCs w:val="23"/>
        </w:rPr>
        <w:t xml:space="preserve"> neighbors</w:t>
      </w:r>
      <w:r w:rsidR="004A2B44">
        <w:rPr>
          <w:sz w:val="23"/>
          <w:szCs w:val="23"/>
        </w:rPr>
        <w:t xml:space="preserve"> parameter</w:t>
      </w:r>
      <w:r w:rsidR="00DD070B">
        <w:rPr>
          <w:sz w:val="23"/>
          <w:szCs w:val="23"/>
        </w:rPr>
        <w:t xml:space="preserve"> was set to </w:t>
      </w:r>
      <w:r w:rsidR="004A2B44">
        <w:rPr>
          <w:sz w:val="23"/>
          <w:szCs w:val="23"/>
        </w:rPr>
        <w:t>two. Below is the graph displaying test and train accuracy.</w:t>
      </w:r>
    </w:p>
    <w:p w14:paraId="72F1D22D" w14:textId="7F663F97" w:rsidR="001D28B3" w:rsidRDefault="001A0AEF" w:rsidP="00A36EC6">
      <w:pPr>
        <w:tabs>
          <w:tab w:val="left" w:pos="7080"/>
        </w:tabs>
        <w:ind w:firstLine="0"/>
        <w:rPr>
          <w:sz w:val="23"/>
          <w:szCs w:val="23"/>
        </w:rPr>
      </w:pPr>
      <w:r>
        <w:rPr>
          <w:sz w:val="23"/>
          <w:szCs w:val="23"/>
        </w:rPr>
        <w:t xml:space="preserve">                                                             </w:t>
      </w:r>
    </w:p>
    <w:p w14:paraId="45256AB9" w14:textId="569ADC80" w:rsidR="001A0AEF" w:rsidRPr="001A0AEF" w:rsidRDefault="00792CB9" w:rsidP="001A0AEF">
      <w:pPr>
        <w:rPr>
          <w:sz w:val="23"/>
          <w:szCs w:val="23"/>
        </w:rPr>
      </w:pPr>
      <w:r>
        <w:rPr>
          <w:noProof/>
        </w:rPr>
        <w:lastRenderedPageBreak/>
        <w:drawing>
          <wp:anchor distT="0" distB="0" distL="114300" distR="114300" simplePos="0" relativeHeight="251666432" behindDoc="0" locked="0" layoutInCell="1" allowOverlap="1" wp14:anchorId="193F1256" wp14:editId="3C431EFC">
            <wp:simplePos x="0" y="0"/>
            <wp:positionH relativeFrom="margin">
              <wp:align>center</wp:align>
            </wp:positionH>
            <wp:positionV relativeFrom="paragraph">
              <wp:posOffset>0</wp:posOffset>
            </wp:positionV>
            <wp:extent cx="2491740" cy="1675765"/>
            <wp:effectExtent l="0" t="0" r="381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1740" cy="1675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1AB533" w14:textId="42E0DBEF" w:rsidR="001A0AEF" w:rsidRPr="001A0AEF" w:rsidRDefault="001A0AEF" w:rsidP="001A0AEF">
      <w:pPr>
        <w:rPr>
          <w:sz w:val="23"/>
          <w:szCs w:val="23"/>
        </w:rPr>
      </w:pPr>
    </w:p>
    <w:p w14:paraId="0F96D453" w14:textId="5692AAC5" w:rsidR="001A0AEF" w:rsidRPr="001A0AEF" w:rsidRDefault="001A0AEF" w:rsidP="001A0AEF">
      <w:pPr>
        <w:rPr>
          <w:sz w:val="23"/>
          <w:szCs w:val="23"/>
        </w:rPr>
      </w:pPr>
    </w:p>
    <w:p w14:paraId="717A87E4" w14:textId="0E52CBEE" w:rsidR="001A0AEF" w:rsidRPr="001A0AEF" w:rsidRDefault="001A0AEF" w:rsidP="001A0AEF">
      <w:pPr>
        <w:rPr>
          <w:sz w:val="23"/>
          <w:szCs w:val="23"/>
        </w:rPr>
      </w:pPr>
    </w:p>
    <w:p w14:paraId="42E4C911" w14:textId="186910C6" w:rsidR="001A0AEF" w:rsidRPr="001A0AEF" w:rsidRDefault="001A0AEF" w:rsidP="001A0AEF">
      <w:pPr>
        <w:rPr>
          <w:sz w:val="23"/>
          <w:szCs w:val="23"/>
        </w:rPr>
      </w:pPr>
    </w:p>
    <w:p w14:paraId="1B9A039B" w14:textId="3B73E2F7" w:rsidR="001A0AEF" w:rsidRPr="001A0AEF" w:rsidRDefault="001A0AEF" w:rsidP="001A0AEF">
      <w:pPr>
        <w:rPr>
          <w:sz w:val="23"/>
          <w:szCs w:val="23"/>
        </w:rPr>
      </w:pPr>
    </w:p>
    <w:p w14:paraId="6A66BABB" w14:textId="0730DA7D" w:rsidR="001A0AEF" w:rsidRDefault="00B55830" w:rsidP="001A0AEF">
      <w:pPr>
        <w:rPr>
          <w:sz w:val="23"/>
          <w:szCs w:val="23"/>
        </w:rPr>
      </w:pPr>
      <w:r>
        <w:rPr>
          <w:sz w:val="23"/>
          <w:szCs w:val="23"/>
        </w:rPr>
        <w:t xml:space="preserve">One thing to note is that </w:t>
      </w:r>
      <w:r w:rsidR="00167264">
        <w:rPr>
          <w:sz w:val="23"/>
          <w:szCs w:val="23"/>
        </w:rPr>
        <w:t xml:space="preserve">my testing accuracy was stagnant </w:t>
      </w:r>
      <w:r w:rsidR="00DD5FA3">
        <w:rPr>
          <w:sz w:val="23"/>
          <w:szCs w:val="23"/>
        </w:rPr>
        <w:t xml:space="preserve">until increasing the number of neighbors past six. </w:t>
      </w:r>
      <w:r w:rsidR="00217755">
        <w:rPr>
          <w:sz w:val="23"/>
          <w:szCs w:val="23"/>
        </w:rPr>
        <w:t>After that is started to decline</w:t>
      </w:r>
      <w:r w:rsidR="009865B2">
        <w:rPr>
          <w:sz w:val="23"/>
          <w:szCs w:val="23"/>
        </w:rPr>
        <w:t>.</w:t>
      </w:r>
    </w:p>
    <w:p w14:paraId="6E04BE2A" w14:textId="42ECA9C6" w:rsidR="00171A5E" w:rsidRDefault="00532918" w:rsidP="001A0AEF">
      <w:pPr>
        <w:rPr>
          <w:sz w:val="23"/>
          <w:szCs w:val="23"/>
        </w:rPr>
      </w:pPr>
      <w:r>
        <w:rPr>
          <w:i/>
          <w:iCs/>
          <w:sz w:val="23"/>
          <w:szCs w:val="23"/>
        </w:rPr>
        <w:t xml:space="preserve">Logistic Regression </w:t>
      </w:r>
      <w:r>
        <w:rPr>
          <w:sz w:val="23"/>
          <w:szCs w:val="23"/>
        </w:rPr>
        <w:t xml:space="preserve">was the next method </w:t>
      </w:r>
      <w:r w:rsidR="007801F7">
        <w:rPr>
          <w:sz w:val="23"/>
          <w:szCs w:val="23"/>
        </w:rPr>
        <w:t>to be utilized.</w:t>
      </w:r>
      <w:r w:rsidR="00393E2C">
        <w:rPr>
          <w:sz w:val="23"/>
          <w:szCs w:val="23"/>
        </w:rPr>
        <w:t xml:space="preserve"> I </w:t>
      </w:r>
      <w:r w:rsidR="00EE3FDF">
        <w:rPr>
          <w:sz w:val="23"/>
          <w:szCs w:val="23"/>
        </w:rPr>
        <w:t xml:space="preserve">used a test size of </w:t>
      </w:r>
      <w:r w:rsidR="002C1D06">
        <w:rPr>
          <w:sz w:val="23"/>
          <w:szCs w:val="23"/>
        </w:rPr>
        <w:t>25</w:t>
      </w:r>
      <w:r w:rsidR="00EE3FDF">
        <w:rPr>
          <w:sz w:val="23"/>
          <w:szCs w:val="23"/>
        </w:rPr>
        <w:t xml:space="preserve">% and train size of </w:t>
      </w:r>
      <w:r w:rsidR="002C1D06">
        <w:rPr>
          <w:sz w:val="23"/>
          <w:szCs w:val="23"/>
        </w:rPr>
        <w:t>75</w:t>
      </w:r>
      <w:r w:rsidR="00EE3FDF">
        <w:rPr>
          <w:sz w:val="23"/>
          <w:szCs w:val="23"/>
        </w:rPr>
        <w:t>%.</w:t>
      </w:r>
      <w:r w:rsidR="007801F7">
        <w:rPr>
          <w:sz w:val="23"/>
          <w:szCs w:val="23"/>
        </w:rPr>
        <w:t xml:space="preserve"> </w:t>
      </w:r>
      <w:r w:rsidR="00080560">
        <w:rPr>
          <w:sz w:val="23"/>
          <w:szCs w:val="23"/>
        </w:rPr>
        <w:t xml:space="preserve">This time, I decided to normalize the data </w:t>
      </w:r>
      <w:r w:rsidR="00C523FC">
        <w:rPr>
          <w:sz w:val="23"/>
          <w:szCs w:val="23"/>
        </w:rPr>
        <w:t xml:space="preserve">since some of my features had different </w:t>
      </w:r>
      <w:r w:rsidR="00936463">
        <w:rPr>
          <w:sz w:val="23"/>
          <w:szCs w:val="23"/>
        </w:rPr>
        <w:t>ranges</w:t>
      </w:r>
      <w:r w:rsidR="00C523FC">
        <w:rPr>
          <w:sz w:val="23"/>
          <w:szCs w:val="23"/>
        </w:rPr>
        <w:t xml:space="preserve"> than others. </w:t>
      </w:r>
      <w:r w:rsidR="00936463">
        <w:rPr>
          <w:sz w:val="23"/>
          <w:szCs w:val="23"/>
        </w:rPr>
        <w:t xml:space="preserve">When I implemented the logistic regression model without normalization, I found overfitting to be a problem. That is probably because logistic regression </w:t>
      </w:r>
      <w:r w:rsidR="006E3064">
        <w:rPr>
          <w:sz w:val="23"/>
          <w:szCs w:val="23"/>
        </w:rPr>
        <w:t>is not</w:t>
      </w:r>
      <w:r w:rsidR="00D80735">
        <w:rPr>
          <w:sz w:val="23"/>
          <w:szCs w:val="23"/>
        </w:rPr>
        <w:t xml:space="preserve"> going to make assumptions on the distributions of my data. After implementing this, I cam</w:t>
      </w:r>
      <w:r w:rsidR="006E3064">
        <w:rPr>
          <w:sz w:val="23"/>
          <w:szCs w:val="23"/>
        </w:rPr>
        <w:t>e</w:t>
      </w:r>
      <w:r w:rsidR="00D80735">
        <w:rPr>
          <w:sz w:val="23"/>
          <w:szCs w:val="23"/>
        </w:rPr>
        <w:t xml:space="preserve"> with a</w:t>
      </w:r>
      <w:r w:rsidR="000B54FB">
        <w:rPr>
          <w:sz w:val="23"/>
          <w:szCs w:val="23"/>
        </w:rPr>
        <w:t xml:space="preserve"> lower</w:t>
      </w:r>
      <w:r w:rsidR="00D80735">
        <w:rPr>
          <w:sz w:val="23"/>
          <w:szCs w:val="23"/>
        </w:rPr>
        <w:t xml:space="preserve"> accuracy score</w:t>
      </w:r>
      <w:r w:rsidR="000B54FB">
        <w:rPr>
          <w:sz w:val="23"/>
          <w:szCs w:val="23"/>
        </w:rPr>
        <w:t xml:space="preserve"> that I could tune. Below is the </w:t>
      </w:r>
      <w:r w:rsidR="00383115">
        <w:rPr>
          <w:sz w:val="23"/>
          <w:szCs w:val="23"/>
        </w:rPr>
        <w:t>confusion matrix</w:t>
      </w:r>
      <w:r w:rsidR="00171A5E">
        <w:rPr>
          <w:sz w:val="23"/>
          <w:szCs w:val="23"/>
        </w:rPr>
        <w:t>, classification report, and ROC curve.</w:t>
      </w:r>
    </w:p>
    <w:p w14:paraId="71B51406" w14:textId="36301D46" w:rsidR="00171A5E" w:rsidRDefault="00792CB9" w:rsidP="001A0AEF">
      <w:pPr>
        <w:rPr>
          <w:sz w:val="23"/>
          <w:szCs w:val="23"/>
        </w:rPr>
      </w:pPr>
      <w:r>
        <w:rPr>
          <w:noProof/>
        </w:rPr>
        <w:drawing>
          <wp:anchor distT="0" distB="0" distL="114300" distR="114300" simplePos="0" relativeHeight="251668480" behindDoc="0" locked="0" layoutInCell="1" allowOverlap="1" wp14:anchorId="205FC3FA" wp14:editId="2B7F096A">
            <wp:simplePos x="0" y="0"/>
            <wp:positionH relativeFrom="column">
              <wp:posOffset>2781300</wp:posOffset>
            </wp:positionH>
            <wp:positionV relativeFrom="paragraph">
              <wp:posOffset>167005</wp:posOffset>
            </wp:positionV>
            <wp:extent cx="2499360" cy="98361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36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D8113B9" wp14:editId="3EBE439E">
            <wp:simplePos x="0" y="0"/>
            <wp:positionH relativeFrom="column">
              <wp:posOffset>457200</wp:posOffset>
            </wp:positionH>
            <wp:positionV relativeFrom="paragraph">
              <wp:posOffset>-635</wp:posOffset>
            </wp:positionV>
            <wp:extent cx="2060775" cy="140208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0775" cy="1402080"/>
                    </a:xfrm>
                    <a:prstGeom prst="rect">
                      <a:avLst/>
                    </a:prstGeom>
                    <a:noFill/>
                    <a:ln>
                      <a:noFill/>
                    </a:ln>
                  </pic:spPr>
                </pic:pic>
              </a:graphicData>
            </a:graphic>
          </wp:anchor>
        </w:drawing>
      </w:r>
    </w:p>
    <w:p w14:paraId="2A927BEF" w14:textId="7F4C7D8A" w:rsidR="00532918" w:rsidRPr="00532918" w:rsidRDefault="00D80735" w:rsidP="001A0AEF">
      <w:pPr>
        <w:rPr>
          <w:sz w:val="23"/>
          <w:szCs w:val="23"/>
        </w:rPr>
      </w:pPr>
      <w:r>
        <w:rPr>
          <w:sz w:val="23"/>
          <w:szCs w:val="23"/>
        </w:rPr>
        <w:t xml:space="preserve"> </w:t>
      </w:r>
    </w:p>
    <w:p w14:paraId="36395B03" w14:textId="362F24BA" w:rsidR="001A0AEF" w:rsidRDefault="001A0AEF" w:rsidP="001A0AEF">
      <w:pPr>
        <w:rPr>
          <w:sz w:val="23"/>
          <w:szCs w:val="23"/>
        </w:rPr>
      </w:pPr>
    </w:p>
    <w:p w14:paraId="35658617" w14:textId="418DC36D" w:rsidR="001A0AEF" w:rsidRDefault="001A0AEF" w:rsidP="001A0AEF">
      <w:pPr>
        <w:tabs>
          <w:tab w:val="left" w:pos="4260"/>
        </w:tabs>
        <w:rPr>
          <w:sz w:val="23"/>
          <w:szCs w:val="23"/>
        </w:rPr>
      </w:pPr>
      <w:r>
        <w:rPr>
          <w:sz w:val="23"/>
          <w:szCs w:val="23"/>
        </w:rPr>
        <w:tab/>
      </w:r>
    </w:p>
    <w:p w14:paraId="5015516E" w14:textId="7FDC0170" w:rsidR="00C35619" w:rsidRDefault="00C35619" w:rsidP="00C35619">
      <w:pPr>
        <w:rPr>
          <w:sz w:val="23"/>
          <w:szCs w:val="23"/>
        </w:rPr>
      </w:pPr>
    </w:p>
    <w:p w14:paraId="5F5F1D16" w14:textId="43309DFC" w:rsidR="00C35619" w:rsidRDefault="00C35619" w:rsidP="00C35619">
      <w:pPr>
        <w:ind w:firstLine="0"/>
        <w:rPr>
          <w:sz w:val="23"/>
          <w:szCs w:val="23"/>
        </w:rPr>
      </w:pPr>
      <w:r>
        <w:rPr>
          <w:sz w:val="23"/>
          <w:szCs w:val="23"/>
        </w:rPr>
        <w:t xml:space="preserve">From here I used </w:t>
      </w:r>
      <w:r w:rsidR="005824B1">
        <w:rPr>
          <w:sz w:val="23"/>
          <w:szCs w:val="23"/>
        </w:rPr>
        <w:t>cross-fold</w:t>
      </w:r>
      <w:r w:rsidR="00B21B12">
        <w:rPr>
          <w:sz w:val="23"/>
          <w:szCs w:val="23"/>
        </w:rPr>
        <w:t xml:space="preserve"> validation</w:t>
      </w:r>
      <w:r w:rsidR="00EA4DC0">
        <w:rPr>
          <w:sz w:val="23"/>
          <w:szCs w:val="23"/>
        </w:rPr>
        <w:t xml:space="preserve"> (cv=5)</w:t>
      </w:r>
      <w:r w:rsidR="00B21B12">
        <w:rPr>
          <w:sz w:val="23"/>
          <w:szCs w:val="23"/>
        </w:rPr>
        <w:t xml:space="preserve"> which increased by accuracy immensely. </w:t>
      </w:r>
    </w:p>
    <w:p w14:paraId="74C6301E" w14:textId="3B991DF5" w:rsidR="00EA4DC0" w:rsidRDefault="00EA4DC0" w:rsidP="00C35619">
      <w:pPr>
        <w:ind w:firstLine="0"/>
        <w:rPr>
          <w:sz w:val="23"/>
          <w:szCs w:val="23"/>
        </w:rPr>
      </w:pPr>
    </w:p>
    <w:p w14:paraId="5ADB83FC" w14:textId="73092D22" w:rsidR="00EA4DC0" w:rsidRDefault="00EA4DC0" w:rsidP="00C35619">
      <w:pPr>
        <w:ind w:firstLine="0"/>
        <w:rPr>
          <w:sz w:val="23"/>
          <w:szCs w:val="23"/>
        </w:rPr>
      </w:pPr>
    </w:p>
    <w:p w14:paraId="22F48A9B" w14:textId="48587348" w:rsidR="00EA4DC0" w:rsidRDefault="00EA4DC0" w:rsidP="00C35619">
      <w:pPr>
        <w:ind w:firstLine="0"/>
        <w:rPr>
          <w:sz w:val="23"/>
          <w:szCs w:val="23"/>
        </w:rPr>
      </w:pPr>
    </w:p>
    <w:p w14:paraId="3F061B28" w14:textId="722D749C" w:rsidR="00EA4DC0" w:rsidRDefault="00EA4DC0" w:rsidP="00C35619">
      <w:pPr>
        <w:ind w:firstLine="0"/>
        <w:rPr>
          <w:sz w:val="23"/>
          <w:szCs w:val="23"/>
        </w:rPr>
      </w:pPr>
    </w:p>
    <w:p w14:paraId="54DF6A0D" w14:textId="3E3B39F9" w:rsidR="00846AE0" w:rsidRDefault="003524D4" w:rsidP="00C35619">
      <w:pPr>
        <w:ind w:firstLine="0"/>
        <w:rPr>
          <w:sz w:val="23"/>
          <w:szCs w:val="23"/>
        </w:rPr>
      </w:pPr>
      <w:r>
        <w:rPr>
          <w:sz w:val="23"/>
          <w:szCs w:val="23"/>
        </w:rPr>
        <w:lastRenderedPageBreak/>
        <w:tab/>
        <w:t xml:space="preserve">The next algorithm I incorporated was a </w:t>
      </w:r>
      <w:r w:rsidRPr="00495ECA">
        <w:rPr>
          <w:i/>
          <w:iCs/>
          <w:sz w:val="23"/>
          <w:szCs w:val="23"/>
        </w:rPr>
        <w:t>decision tree</w:t>
      </w:r>
      <w:r>
        <w:rPr>
          <w:sz w:val="23"/>
          <w:szCs w:val="23"/>
        </w:rPr>
        <w:t>.</w:t>
      </w:r>
      <w:r w:rsidR="005408FD">
        <w:rPr>
          <w:sz w:val="23"/>
          <w:szCs w:val="23"/>
        </w:rPr>
        <w:t xml:space="preserve"> Undoing the normalization from the previous model was the first step. I went back to making my test size 20% and my train size 80%. I ended up coming up with 92% accuracy on the test score on the initial run. From here, I instilled different accuracy scoring methods (gini and entropy). To improve my </w:t>
      </w:r>
      <w:r w:rsidR="00D542F3">
        <w:rPr>
          <w:sz w:val="23"/>
          <w:szCs w:val="23"/>
        </w:rPr>
        <w:t>accuracy,</w:t>
      </w:r>
      <w:r w:rsidR="005408FD">
        <w:rPr>
          <w:sz w:val="23"/>
          <w:szCs w:val="23"/>
        </w:rPr>
        <w:t xml:space="preserve"> I did a randomizedsearchCV</w:t>
      </w:r>
      <w:r w:rsidR="00EF33BE">
        <w:rPr>
          <w:sz w:val="23"/>
          <w:szCs w:val="23"/>
        </w:rPr>
        <w:t xml:space="preserve"> (cv =5)</w:t>
      </w:r>
      <w:r w:rsidR="005408FD">
        <w:rPr>
          <w:sz w:val="23"/>
          <w:szCs w:val="23"/>
        </w:rPr>
        <w:t xml:space="preserve"> with suggestions to parameters such as max depth, criterion, max features, and min samples leaf. This contributed to a slight raise in accuracy score</w:t>
      </w:r>
      <w:r w:rsidR="00D542F3">
        <w:rPr>
          <w:sz w:val="23"/>
          <w:szCs w:val="23"/>
        </w:rPr>
        <w:t xml:space="preserve"> from 92% to 93%.</w:t>
      </w:r>
    </w:p>
    <w:p w14:paraId="2B194A94" w14:textId="124C64D6" w:rsidR="00D542F3" w:rsidRDefault="00D542F3" w:rsidP="00C35619">
      <w:pPr>
        <w:ind w:firstLine="0"/>
        <w:rPr>
          <w:sz w:val="23"/>
          <w:szCs w:val="23"/>
        </w:rPr>
      </w:pPr>
      <w:r>
        <w:rPr>
          <w:sz w:val="23"/>
          <w:szCs w:val="23"/>
        </w:rPr>
        <w:tab/>
        <w:t xml:space="preserve">My </w:t>
      </w:r>
      <w:r w:rsidR="002C1D06">
        <w:rPr>
          <w:sz w:val="23"/>
          <w:szCs w:val="23"/>
        </w:rPr>
        <w:t>next</w:t>
      </w:r>
      <w:r>
        <w:rPr>
          <w:sz w:val="23"/>
          <w:szCs w:val="23"/>
        </w:rPr>
        <w:t xml:space="preserve"> algorithm was the implementing </w:t>
      </w:r>
      <w:r w:rsidRPr="00D542F3">
        <w:rPr>
          <w:i/>
          <w:iCs/>
          <w:sz w:val="23"/>
          <w:szCs w:val="23"/>
        </w:rPr>
        <w:t>random forest</w:t>
      </w:r>
      <w:r>
        <w:rPr>
          <w:sz w:val="23"/>
          <w:szCs w:val="23"/>
        </w:rPr>
        <w:t xml:space="preserve">. My training data was </w:t>
      </w:r>
      <w:r w:rsidR="002C1D06">
        <w:rPr>
          <w:sz w:val="23"/>
          <w:szCs w:val="23"/>
        </w:rPr>
        <w:t>2</w:t>
      </w:r>
      <w:r>
        <w:rPr>
          <w:sz w:val="23"/>
          <w:szCs w:val="23"/>
        </w:rPr>
        <w:t xml:space="preserve">0% and my testing data was </w:t>
      </w:r>
      <w:r w:rsidR="002C1D06">
        <w:rPr>
          <w:sz w:val="23"/>
          <w:szCs w:val="23"/>
        </w:rPr>
        <w:t>8</w:t>
      </w:r>
      <w:r>
        <w:rPr>
          <w:sz w:val="23"/>
          <w:szCs w:val="23"/>
        </w:rPr>
        <w:t>0%. I</w:t>
      </w:r>
      <w:r w:rsidR="00EF33BE">
        <w:rPr>
          <w:sz w:val="23"/>
          <w:szCs w:val="23"/>
        </w:rPr>
        <w:t xml:space="preserve"> came away with an accuracy score of 9</w:t>
      </w:r>
      <w:r w:rsidR="002C1D06">
        <w:rPr>
          <w:sz w:val="23"/>
          <w:szCs w:val="23"/>
        </w:rPr>
        <w:t>3</w:t>
      </w:r>
      <w:r w:rsidR="00EF33BE">
        <w:rPr>
          <w:sz w:val="23"/>
          <w:szCs w:val="23"/>
        </w:rPr>
        <w:t>%. Using GridSearchCV for tuning ended up being computationally expensive, but I was able to find the best hyper parameters</w:t>
      </w:r>
      <w:r w:rsidR="00433DCD">
        <w:rPr>
          <w:sz w:val="23"/>
          <w:szCs w:val="23"/>
        </w:rPr>
        <w:t>. I also plotted validation curves to get a better look on how the CV score changes with different parameters.</w:t>
      </w:r>
    </w:p>
    <w:p w14:paraId="3112D76E" w14:textId="155D72C4" w:rsidR="00433DCD" w:rsidRDefault="00433DCD" w:rsidP="00C35619">
      <w:pPr>
        <w:ind w:firstLine="0"/>
        <w:rPr>
          <w:sz w:val="23"/>
          <w:szCs w:val="23"/>
        </w:rPr>
      </w:pPr>
      <w:r>
        <w:rPr>
          <w:sz w:val="23"/>
          <w:szCs w:val="23"/>
        </w:rPr>
        <w:t xml:space="preserve">I </w:t>
      </w:r>
      <w:r w:rsidR="00AA6B11">
        <w:rPr>
          <w:sz w:val="23"/>
          <w:szCs w:val="23"/>
        </w:rPr>
        <w:t>was able to increase my accuracy</w:t>
      </w:r>
      <w:r>
        <w:rPr>
          <w:sz w:val="23"/>
          <w:szCs w:val="23"/>
        </w:rPr>
        <w:t xml:space="preserve">. Below are the validation curves. </w:t>
      </w:r>
    </w:p>
    <w:p w14:paraId="0148143D" w14:textId="270826B9" w:rsidR="00433DCD" w:rsidRDefault="00433DCD" w:rsidP="00C35619">
      <w:pPr>
        <w:ind w:firstLine="0"/>
        <w:rPr>
          <w:sz w:val="23"/>
          <w:szCs w:val="23"/>
        </w:rPr>
      </w:pPr>
    </w:p>
    <w:p w14:paraId="63378C9A" w14:textId="6A0F11A3" w:rsidR="00265F56" w:rsidRDefault="00265F56" w:rsidP="005329FB">
      <w:pPr>
        <w:rPr>
          <w:noProof/>
        </w:rPr>
      </w:pPr>
      <w:r>
        <w:rPr>
          <w:noProof/>
        </w:rPr>
        <w:drawing>
          <wp:anchor distT="0" distB="0" distL="114300" distR="114300" simplePos="0" relativeHeight="251669504" behindDoc="0" locked="0" layoutInCell="1" allowOverlap="1" wp14:anchorId="6B1392C7" wp14:editId="4FBCC8B1">
            <wp:simplePos x="0" y="0"/>
            <wp:positionH relativeFrom="margin">
              <wp:posOffset>-281940</wp:posOffset>
            </wp:positionH>
            <wp:positionV relativeFrom="paragraph">
              <wp:posOffset>274955</wp:posOffset>
            </wp:positionV>
            <wp:extent cx="2979420" cy="20040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r="32314"/>
                    <a:stretch/>
                  </pic:blipFill>
                  <pic:spPr bwMode="auto">
                    <a:xfrm>
                      <a:off x="0" y="0"/>
                      <a:ext cx="2979420" cy="2004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863C7BC" wp14:editId="1BD0DDA6">
            <wp:simplePos x="0" y="0"/>
            <wp:positionH relativeFrom="column">
              <wp:posOffset>2918460</wp:posOffset>
            </wp:positionH>
            <wp:positionV relativeFrom="paragraph">
              <wp:posOffset>233680</wp:posOffset>
            </wp:positionV>
            <wp:extent cx="3649980" cy="2240280"/>
            <wp:effectExtent l="0" t="0" r="762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9980" cy="2240280"/>
                    </a:xfrm>
                    <a:prstGeom prst="rect">
                      <a:avLst/>
                    </a:prstGeom>
                    <a:noFill/>
                    <a:ln>
                      <a:noFill/>
                    </a:ln>
                  </pic:spPr>
                </pic:pic>
              </a:graphicData>
            </a:graphic>
          </wp:anchor>
        </w:drawing>
      </w:r>
    </w:p>
    <w:p w14:paraId="53C7DD01" w14:textId="7DB2ED30" w:rsidR="005329FB" w:rsidRPr="005329FB" w:rsidRDefault="005329FB" w:rsidP="005329FB">
      <w:pPr>
        <w:rPr>
          <w:sz w:val="23"/>
          <w:szCs w:val="23"/>
        </w:rPr>
      </w:pPr>
    </w:p>
    <w:p w14:paraId="03F840B7" w14:textId="0E4A9513" w:rsidR="005329FB" w:rsidRPr="005329FB" w:rsidRDefault="005329FB" w:rsidP="005329FB">
      <w:pPr>
        <w:rPr>
          <w:sz w:val="23"/>
          <w:szCs w:val="23"/>
        </w:rPr>
      </w:pPr>
    </w:p>
    <w:p w14:paraId="14F30FE0" w14:textId="0CE31338" w:rsidR="005329FB" w:rsidRPr="005329FB" w:rsidRDefault="005329FB" w:rsidP="005329FB">
      <w:pPr>
        <w:tabs>
          <w:tab w:val="left" w:pos="1980"/>
        </w:tabs>
        <w:rPr>
          <w:sz w:val="23"/>
          <w:szCs w:val="23"/>
        </w:rPr>
      </w:pPr>
      <w:r>
        <w:rPr>
          <w:sz w:val="23"/>
          <w:szCs w:val="23"/>
        </w:rPr>
        <w:tab/>
      </w:r>
    </w:p>
    <w:p w14:paraId="6E5FDEFA" w14:textId="47FC98A9" w:rsidR="005329FB" w:rsidRPr="005329FB" w:rsidRDefault="005329FB" w:rsidP="005329FB">
      <w:pPr>
        <w:rPr>
          <w:sz w:val="23"/>
          <w:szCs w:val="23"/>
        </w:rPr>
      </w:pPr>
    </w:p>
    <w:p w14:paraId="0B9FE7DC" w14:textId="5FB50B1A" w:rsidR="005329FB" w:rsidRPr="005329FB" w:rsidRDefault="005329FB" w:rsidP="005329FB">
      <w:pPr>
        <w:rPr>
          <w:sz w:val="23"/>
          <w:szCs w:val="23"/>
        </w:rPr>
      </w:pPr>
    </w:p>
    <w:p w14:paraId="4971959F" w14:textId="393C71A2" w:rsidR="005329FB" w:rsidRPr="005329FB" w:rsidRDefault="005329FB" w:rsidP="005329FB">
      <w:pPr>
        <w:rPr>
          <w:sz w:val="23"/>
          <w:szCs w:val="23"/>
        </w:rPr>
      </w:pPr>
    </w:p>
    <w:p w14:paraId="5F5F1EFF" w14:textId="461CD805" w:rsidR="00630BD5" w:rsidRDefault="00265F56" w:rsidP="005329FB">
      <w:pPr>
        <w:rPr>
          <w:sz w:val="23"/>
          <w:szCs w:val="23"/>
        </w:rPr>
      </w:pPr>
      <w:r>
        <w:rPr>
          <w:sz w:val="23"/>
          <w:szCs w:val="23"/>
        </w:rPr>
        <w:lastRenderedPageBreak/>
        <w:t>The final technique I used was gradient boosting. My training data was 80% and testing data was 20%. I came away with 94% accuracy off the default. Using GridSearchCV (cv = 3), I instilled two hyperparameters</w:t>
      </w:r>
      <w:r w:rsidR="00630BD5">
        <w:rPr>
          <w:sz w:val="23"/>
          <w:szCs w:val="23"/>
        </w:rPr>
        <w:t xml:space="preserve"> (learning rate, n estimators)</w:t>
      </w:r>
      <w:r>
        <w:rPr>
          <w:sz w:val="23"/>
          <w:szCs w:val="23"/>
        </w:rPr>
        <w:t xml:space="preserve"> that I wanted to see the best values for</w:t>
      </w:r>
      <w:r w:rsidR="00630BD5">
        <w:rPr>
          <w:sz w:val="23"/>
          <w:szCs w:val="23"/>
        </w:rPr>
        <w:t>. After finding them out from the grid search, I tuned them into my model which raised my accuracy to 95%.</w:t>
      </w:r>
    </w:p>
    <w:p w14:paraId="1BAF6076" w14:textId="23E33B1A" w:rsidR="005329FB" w:rsidRPr="005329FB" w:rsidRDefault="00265F56" w:rsidP="005329FB">
      <w:pPr>
        <w:rPr>
          <w:sz w:val="23"/>
          <w:szCs w:val="23"/>
        </w:rPr>
      </w:pPr>
      <w:r>
        <w:rPr>
          <w:sz w:val="23"/>
          <w:szCs w:val="23"/>
        </w:rPr>
        <w:t xml:space="preserve"> </w:t>
      </w:r>
    </w:p>
    <w:sectPr w:rsidR="005329FB" w:rsidRPr="005329FB">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A1E5F" w14:textId="77777777" w:rsidR="003F3DE3" w:rsidRDefault="003F3DE3">
      <w:pPr>
        <w:spacing w:line="240" w:lineRule="auto"/>
      </w:pPr>
      <w:r>
        <w:separator/>
      </w:r>
    </w:p>
  </w:endnote>
  <w:endnote w:type="continuationSeparator" w:id="0">
    <w:p w14:paraId="0CD8AC9F" w14:textId="77777777" w:rsidR="003F3DE3" w:rsidRDefault="003F3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1BFE8" w14:textId="77777777" w:rsidR="003F3DE3" w:rsidRDefault="003F3DE3">
      <w:pPr>
        <w:spacing w:line="240" w:lineRule="auto"/>
      </w:pPr>
      <w:r>
        <w:separator/>
      </w:r>
    </w:p>
  </w:footnote>
  <w:footnote w:type="continuationSeparator" w:id="0">
    <w:p w14:paraId="0BFC0DE0" w14:textId="77777777" w:rsidR="003F3DE3" w:rsidRDefault="003F3D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3866" w14:textId="41E5653A" w:rsidR="00E614DD" w:rsidRDefault="00DA21BB">
    <w:pPr>
      <w:pStyle w:val="Header"/>
    </w:pPr>
    <w:r>
      <w:t>Desai</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473D3" w14:textId="683121B1" w:rsidR="00E614DD" w:rsidRDefault="003F3DE3">
    <w:pPr>
      <w:pStyle w:val="Header"/>
    </w:pPr>
    <w:r>
      <w:t>Desai</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E3"/>
    <w:rsid w:val="00023F7E"/>
    <w:rsid w:val="00040CBB"/>
    <w:rsid w:val="00047399"/>
    <w:rsid w:val="000529A7"/>
    <w:rsid w:val="000563DB"/>
    <w:rsid w:val="00075CD8"/>
    <w:rsid w:val="00080560"/>
    <w:rsid w:val="000911F4"/>
    <w:rsid w:val="000B1749"/>
    <w:rsid w:val="000B54FB"/>
    <w:rsid w:val="000B78C8"/>
    <w:rsid w:val="000D3854"/>
    <w:rsid w:val="001463B2"/>
    <w:rsid w:val="00151A2F"/>
    <w:rsid w:val="00167264"/>
    <w:rsid w:val="00171A5E"/>
    <w:rsid w:val="001923C0"/>
    <w:rsid w:val="001A0AEF"/>
    <w:rsid w:val="001A3FD8"/>
    <w:rsid w:val="001D28B3"/>
    <w:rsid w:val="001E3648"/>
    <w:rsid w:val="001F1B18"/>
    <w:rsid w:val="001F62C0"/>
    <w:rsid w:val="00217755"/>
    <w:rsid w:val="00245E02"/>
    <w:rsid w:val="00265F56"/>
    <w:rsid w:val="00284417"/>
    <w:rsid w:val="002A1A59"/>
    <w:rsid w:val="002C1D06"/>
    <w:rsid w:val="002C4036"/>
    <w:rsid w:val="002E5527"/>
    <w:rsid w:val="002E6A15"/>
    <w:rsid w:val="002F6844"/>
    <w:rsid w:val="00331D7D"/>
    <w:rsid w:val="003356EB"/>
    <w:rsid w:val="003524D4"/>
    <w:rsid w:val="00353B66"/>
    <w:rsid w:val="00367687"/>
    <w:rsid w:val="00371C15"/>
    <w:rsid w:val="00383115"/>
    <w:rsid w:val="00393E2C"/>
    <w:rsid w:val="003E5ED7"/>
    <w:rsid w:val="003E5F54"/>
    <w:rsid w:val="003F3DE3"/>
    <w:rsid w:val="004026DD"/>
    <w:rsid w:val="00433DCD"/>
    <w:rsid w:val="00466D58"/>
    <w:rsid w:val="00495ECA"/>
    <w:rsid w:val="004A1908"/>
    <w:rsid w:val="004A2675"/>
    <w:rsid w:val="004A2B44"/>
    <w:rsid w:val="004C43B7"/>
    <w:rsid w:val="004D5F15"/>
    <w:rsid w:val="004E2D4A"/>
    <w:rsid w:val="004E2EA6"/>
    <w:rsid w:val="004F7139"/>
    <w:rsid w:val="00507421"/>
    <w:rsid w:val="00524B32"/>
    <w:rsid w:val="00526B04"/>
    <w:rsid w:val="00532918"/>
    <w:rsid w:val="005329FB"/>
    <w:rsid w:val="005408FD"/>
    <w:rsid w:val="00551195"/>
    <w:rsid w:val="00556477"/>
    <w:rsid w:val="005824B1"/>
    <w:rsid w:val="005E3DD9"/>
    <w:rsid w:val="005E76AC"/>
    <w:rsid w:val="00615CDA"/>
    <w:rsid w:val="00621296"/>
    <w:rsid w:val="00630BD5"/>
    <w:rsid w:val="00691EC1"/>
    <w:rsid w:val="006D2570"/>
    <w:rsid w:val="006D3BC8"/>
    <w:rsid w:val="006E3064"/>
    <w:rsid w:val="007130BD"/>
    <w:rsid w:val="0072181D"/>
    <w:rsid w:val="0072575A"/>
    <w:rsid w:val="00753A60"/>
    <w:rsid w:val="00776F25"/>
    <w:rsid w:val="007801F7"/>
    <w:rsid w:val="00792CB9"/>
    <w:rsid w:val="007A550E"/>
    <w:rsid w:val="007C32B9"/>
    <w:rsid w:val="007C53FB"/>
    <w:rsid w:val="007D4658"/>
    <w:rsid w:val="008444CC"/>
    <w:rsid w:val="00846AE0"/>
    <w:rsid w:val="008944A9"/>
    <w:rsid w:val="008B7D18"/>
    <w:rsid w:val="008C246B"/>
    <w:rsid w:val="008F1F97"/>
    <w:rsid w:val="008F4052"/>
    <w:rsid w:val="00910BA7"/>
    <w:rsid w:val="00936463"/>
    <w:rsid w:val="009606D3"/>
    <w:rsid w:val="0096239E"/>
    <w:rsid w:val="009865B2"/>
    <w:rsid w:val="009A2E2A"/>
    <w:rsid w:val="009B4631"/>
    <w:rsid w:val="009D4EB3"/>
    <w:rsid w:val="00A32058"/>
    <w:rsid w:val="00A36EC6"/>
    <w:rsid w:val="00A474B0"/>
    <w:rsid w:val="00A7551B"/>
    <w:rsid w:val="00A75747"/>
    <w:rsid w:val="00A97FF6"/>
    <w:rsid w:val="00AA6B11"/>
    <w:rsid w:val="00AD2D05"/>
    <w:rsid w:val="00AE0045"/>
    <w:rsid w:val="00B13D1B"/>
    <w:rsid w:val="00B21B12"/>
    <w:rsid w:val="00B224B1"/>
    <w:rsid w:val="00B55830"/>
    <w:rsid w:val="00B74E6D"/>
    <w:rsid w:val="00B770D0"/>
    <w:rsid w:val="00B818DF"/>
    <w:rsid w:val="00B951E0"/>
    <w:rsid w:val="00B95FB1"/>
    <w:rsid w:val="00B9673C"/>
    <w:rsid w:val="00BF25C0"/>
    <w:rsid w:val="00C12463"/>
    <w:rsid w:val="00C13271"/>
    <w:rsid w:val="00C13337"/>
    <w:rsid w:val="00C16E43"/>
    <w:rsid w:val="00C35619"/>
    <w:rsid w:val="00C40474"/>
    <w:rsid w:val="00C523FC"/>
    <w:rsid w:val="00C84A4B"/>
    <w:rsid w:val="00CA1CDB"/>
    <w:rsid w:val="00D0395E"/>
    <w:rsid w:val="00D52117"/>
    <w:rsid w:val="00D542F3"/>
    <w:rsid w:val="00D60359"/>
    <w:rsid w:val="00D64487"/>
    <w:rsid w:val="00D64782"/>
    <w:rsid w:val="00D80735"/>
    <w:rsid w:val="00D86986"/>
    <w:rsid w:val="00DA21BB"/>
    <w:rsid w:val="00DB0D39"/>
    <w:rsid w:val="00DD070B"/>
    <w:rsid w:val="00DD5FA3"/>
    <w:rsid w:val="00DD60FC"/>
    <w:rsid w:val="00E14005"/>
    <w:rsid w:val="00E4256D"/>
    <w:rsid w:val="00E56690"/>
    <w:rsid w:val="00E614DD"/>
    <w:rsid w:val="00E945A6"/>
    <w:rsid w:val="00EA0850"/>
    <w:rsid w:val="00EA4DC0"/>
    <w:rsid w:val="00EA707C"/>
    <w:rsid w:val="00EB0150"/>
    <w:rsid w:val="00EE3FDF"/>
    <w:rsid w:val="00EF33BE"/>
    <w:rsid w:val="00F05AA3"/>
    <w:rsid w:val="00F303EF"/>
    <w:rsid w:val="00F4766C"/>
    <w:rsid w:val="00F779FC"/>
    <w:rsid w:val="00F8731F"/>
    <w:rsid w:val="00F9444C"/>
    <w:rsid w:val="00FC3F21"/>
    <w:rsid w:val="00FD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826827"/>
  <w15:chartTrackingRefBased/>
  <w15:docId w15:val="{3BE71F4E-E485-402F-9A1B-0F025E03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614</TotalTime>
  <Pages>8</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Desai</dc:creator>
  <cp:keywords/>
  <dc:description/>
  <cp:lastModifiedBy>Sahil Desai</cp:lastModifiedBy>
  <cp:revision>133</cp:revision>
  <dcterms:created xsi:type="dcterms:W3CDTF">2020-05-09T14:00:00Z</dcterms:created>
  <dcterms:modified xsi:type="dcterms:W3CDTF">2020-05-10T01:18:00Z</dcterms:modified>
  <cp:version/>
</cp:coreProperties>
</file>